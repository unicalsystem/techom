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207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789"/>
      </w:tblGrid>
      <w:tr w:rsidR="00AF6105" w:rsidRPr="00F46785" w14:paraId="0491504C" w14:textId="77777777" w:rsidTr="006423BE">
        <w:trPr>
          <w:trHeight w:val="297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43" w14:textId="77777777" w:rsidR="006423BE" w:rsidRDefault="006423BE" w:rsidP="006423BE">
            <w:pPr>
              <w:rPr>
                <w:sz w:val="18"/>
                <w:szCs w:val="18"/>
              </w:rPr>
            </w:pPr>
          </w:p>
          <w:p w14:paraId="04915044" w14:textId="77777777" w:rsidR="00EC548F" w:rsidRPr="00F46785" w:rsidRDefault="00EC548F" w:rsidP="006423BE">
            <w:pPr>
              <w:rPr>
                <w:sz w:val="18"/>
                <w:szCs w:val="18"/>
              </w:rPr>
            </w:pPr>
          </w:p>
        </w:tc>
        <w:tc>
          <w:tcPr>
            <w:tcW w:w="7789" w:type="dxa"/>
            <w:tcBorders>
              <w:left w:val="single" w:sz="4" w:space="0" w:color="auto"/>
            </w:tcBorders>
            <w:vAlign w:val="center"/>
          </w:tcPr>
          <w:p w14:paraId="04915045" w14:textId="77777777" w:rsidR="00BA6FF1" w:rsidRPr="00F46785" w:rsidRDefault="00FA713D" w:rsidP="006423BE">
            <w:pPr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SUMMARY</w:t>
            </w:r>
          </w:p>
          <w:p w14:paraId="04915046" w14:textId="77777777" w:rsidR="00FA713D" w:rsidRPr="00F46785" w:rsidRDefault="00FA713D" w:rsidP="006423BE">
            <w:pPr>
              <w:pStyle w:val="ListParagraph"/>
              <w:numPr>
                <w:ilvl w:val="0"/>
                <w:numId w:val="35"/>
              </w:numPr>
              <w:ind w:left="142" w:hanging="142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Flexible to work on any </w:t>
            </w:r>
            <w:r w:rsidRPr="00F46785">
              <w:rPr>
                <w:b/>
                <w:bCs/>
                <w:sz w:val="18"/>
                <w:szCs w:val="18"/>
              </w:rPr>
              <w:t>BI Technologies</w:t>
            </w:r>
            <w:r w:rsidRPr="00F46785">
              <w:rPr>
                <w:sz w:val="18"/>
                <w:szCs w:val="18"/>
              </w:rPr>
              <w:t xml:space="preserve"> with over </w:t>
            </w:r>
            <w:r w:rsidRPr="00F46785">
              <w:rPr>
                <w:b/>
                <w:bCs/>
                <w:sz w:val="18"/>
                <w:szCs w:val="18"/>
              </w:rPr>
              <w:t>18 + Years of IT experience</w:t>
            </w:r>
            <w:r w:rsidRPr="00F46785">
              <w:rPr>
                <w:sz w:val="18"/>
                <w:szCs w:val="18"/>
              </w:rPr>
              <w:t>.</w:t>
            </w:r>
          </w:p>
          <w:p w14:paraId="04915047" w14:textId="77777777" w:rsidR="00FA713D" w:rsidRPr="00F46785" w:rsidRDefault="00FA713D" w:rsidP="006423BE">
            <w:pPr>
              <w:pStyle w:val="ListParagraph"/>
              <w:numPr>
                <w:ilvl w:val="0"/>
                <w:numId w:val="35"/>
              </w:numPr>
              <w:ind w:left="142" w:hanging="142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Having experience in </w:t>
            </w:r>
            <w:r w:rsidRPr="00F46785">
              <w:rPr>
                <w:b/>
                <w:bCs/>
                <w:sz w:val="18"/>
                <w:szCs w:val="18"/>
              </w:rPr>
              <w:t>BIDW arena</w:t>
            </w:r>
            <w:r w:rsidRPr="00F46785">
              <w:rPr>
                <w:sz w:val="18"/>
                <w:szCs w:val="18"/>
              </w:rPr>
              <w:t xml:space="preserve"> with multiple of end-to-end implementations using various BI Tools such as, </w:t>
            </w:r>
            <w:r w:rsidRPr="00F46785">
              <w:rPr>
                <w:b/>
                <w:bCs/>
                <w:sz w:val="18"/>
                <w:szCs w:val="18"/>
              </w:rPr>
              <w:t>Power BI</w:t>
            </w:r>
            <w:r w:rsidRPr="00F46785">
              <w:rPr>
                <w:sz w:val="18"/>
                <w:szCs w:val="18"/>
              </w:rPr>
              <w:t xml:space="preserve">, </w:t>
            </w:r>
            <w:r w:rsidRPr="00F46785">
              <w:rPr>
                <w:b/>
                <w:bCs/>
                <w:sz w:val="18"/>
                <w:szCs w:val="18"/>
              </w:rPr>
              <w:t>SAP Business Objects</w:t>
            </w:r>
            <w:r w:rsidRPr="00F46785">
              <w:rPr>
                <w:sz w:val="18"/>
                <w:szCs w:val="18"/>
              </w:rPr>
              <w:t xml:space="preserve">, </w:t>
            </w:r>
            <w:r w:rsidRPr="00F46785">
              <w:rPr>
                <w:b/>
                <w:bCs/>
                <w:sz w:val="18"/>
                <w:szCs w:val="18"/>
              </w:rPr>
              <w:t>SAP BODS</w:t>
            </w:r>
            <w:r w:rsidRPr="00F46785">
              <w:rPr>
                <w:sz w:val="18"/>
                <w:szCs w:val="18"/>
              </w:rPr>
              <w:t xml:space="preserve">, </w:t>
            </w:r>
            <w:r w:rsidRPr="00F46785">
              <w:rPr>
                <w:b/>
                <w:bCs/>
                <w:sz w:val="18"/>
                <w:szCs w:val="18"/>
              </w:rPr>
              <w:t xml:space="preserve">BW </w:t>
            </w:r>
            <w:r w:rsidRPr="00F46785">
              <w:rPr>
                <w:sz w:val="18"/>
                <w:szCs w:val="18"/>
              </w:rPr>
              <w:t>and</w:t>
            </w:r>
            <w:r w:rsidRPr="00F46785">
              <w:rPr>
                <w:b/>
                <w:bCs/>
                <w:sz w:val="18"/>
                <w:szCs w:val="18"/>
              </w:rPr>
              <w:t xml:space="preserve"> Crystal reports</w:t>
            </w:r>
            <w:r w:rsidRPr="00F46785">
              <w:rPr>
                <w:sz w:val="18"/>
                <w:szCs w:val="18"/>
              </w:rPr>
              <w:t>.</w:t>
            </w:r>
          </w:p>
          <w:p w14:paraId="04915048" w14:textId="77777777" w:rsidR="00FA713D" w:rsidRPr="00F46785" w:rsidRDefault="00FA713D" w:rsidP="006423BE">
            <w:pPr>
              <w:pStyle w:val="ListParagraph"/>
              <w:numPr>
                <w:ilvl w:val="0"/>
                <w:numId w:val="35"/>
              </w:numPr>
              <w:ind w:left="142" w:hanging="142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Having </w:t>
            </w:r>
            <w:r w:rsidR="00EB4E7A">
              <w:rPr>
                <w:b/>
                <w:bCs/>
                <w:sz w:val="18"/>
                <w:szCs w:val="18"/>
              </w:rPr>
              <w:t>6</w:t>
            </w:r>
            <w:r w:rsidRPr="00F46785">
              <w:rPr>
                <w:b/>
                <w:bCs/>
                <w:sz w:val="18"/>
                <w:szCs w:val="18"/>
              </w:rPr>
              <w:t xml:space="preserve"> year</w:t>
            </w:r>
            <w:r w:rsidRPr="00F46785">
              <w:rPr>
                <w:sz w:val="18"/>
                <w:szCs w:val="18"/>
              </w:rPr>
              <w:t xml:space="preserve">s of Experience in </w:t>
            </w:r>
            <w:r w:rsidRPr="00F46785">
              <w:rPr>
                <w:b/>
                <w:bCs/>
                <w:sz w:val="18"/>
                <w:szCs w:val="18"/>
              </w:rPr>
              <w:t>Power BI</w:t>
            </w:r>
            <w:r w:rsidRPr="00F46785">
              <w:rPr>
                <w:sz w:val="18"/>
                <w:szCs w:val="18"/>
              </w:rPr>
              <w:t xml:space="preserve">, has provided technical Knowledge in </w:t>
            </w:r>
            <w:r w:rsidR="00C65311" w:rsidRPr="00C65311">
              <w:rPr>
                <w:b/>
                <w:sz w:val="18"/>
                <w:szCs w:val="18"/>
              </w:rPr>
              <w:t>Data Governance</w:t>
            </w:r>
            <w:r w:rsidR="00C65311">
              <w:rPr>
                <w:sz w:val="18"/>
                <w:szCs w:val="18"/>
              </w:rPr>
              <w:t xml:space="preserve">, </w:t>
            </w:r>
            <w:r w:rsidRPr="00F46785">
              <w:rPr>
                <w:b/>
                <w:bCs/>
                <w:sz w:val="18"/>
                <w:szCs w:val="18"/>
              </w:rPr>
              <w:t>SQL queries</w:t>
            </w:r>
            <w:r w:rsidRPr="00F46785">
              <w:rPr>
                <w:sz w:val="18"/>
                <w:szCs w:val="18"/>
              </w:rPr>
              <w:t xml:space="preserve">, </w:t>
            </w:r>
            <w:r w:rsidRPr="00F46785">
              <w:rPr>
                <w:b/>
                <w:bCs/>
                <w:sz w:val="18"/>
                <w:szCs w:val="18"/>
              </w:rPr>
              <w:t>performance tuning</w:t>
            </w:r>
            <w:r w:rsidRPr="00F46785">
              <w:rPr>
                <w:sz w:val="18"/>
                <w:szCs w:val="18"/>
              </w:rPr>
              <w:t xml:space="preserve"> </w:t>
            </w:r>
            <w:r w:rsidR="00C65311">
              <w:rPr>
                <w:sz w:val="18"/>
                <w:szCs w:val="18"/>
              </w:rPr>
              <w:t>on</w:t>
            </w:r>
            <w:r w:rsidRPr="00F46785">
              <w:rPr>
                <w:sz w:val="18"/>
                <w:szCs w:val="18"/>
              </w:rPr>
              <w:t xml:space="preserve"> </w:t>
            </w:r>
            <w:r w:rsidRPr="00F46785">
              <w:rPr>
                <w:b/>
                <w:bCs/>
                <w:sz w:val="18"/>
                <w:szCs w:val="18"/>
              </w:rPr>
              <w:t>Business Intelligence projects</w:t>
            </w:r>
            <w:r w:rsidRPr="00F46785">
              <w:rPr>
                <w:sz w:val="18"/>
                <w:szCs w:val="18"/>
              </w:rPr>
              <w:t>.</w:t>
            </w:r>
          </w:p>
          <w:p w14:paraId="04915049" w14:textId="77777777" w:rsidR="00FA713D" w:rsidRPr="00F46785" w:rsidRDefault="00FA713D" w:rsidP="006423BE">
            <w:pPr>
              <w:pStyle w:val="ListParagraph"/>
              <w:numPr>
                <w:ilvl w:val="0"/>
                <w:numId w:val="35"/>
              </w:numPr>
              <w:ind w:left="142" w:hanging="142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Having very good knowledge and exposure on </w:t>
            </w:r>
            <w:r w:rsidRPr="00F46785">
              <w:rPr>
                <w:b/>
                <w:bCs/>
                <w:sz w:val="18"/>
                <w:szCs w:val="18"/>
              </w:rPr>
              <w:t>Data Warehousing concepts</w:t>
            </w:r>
            <w:r w:rsidR="00CA7591">
              <w:rPr>
                <w:b/>
                <w:bCs/>
                <w:sz w:val="18"/>
                <w:szCs w:val="18"/>
              </w:rPr>
              <w:t>, design</w:t>
            </w:r>
            <w:r w:rsidRPr="00F46785">
              <w:rPr>
                <w:sz w:val="18"/>
                <w:szCs w:val="18"/>
              </w:rPr>
              <w:t xml:space="preserve"> and its tools such as </w:t>
            </w:r>
            <w:r w:rsidRPr="00F46785">
              <w:rPr>
                <w:b/>
                <w:bCs/>
                <w:sz w:val="18"/>
                <w:szCs w:val="18"/>
              </w:rPr>
              <w:t xml:space="preserve">ETL </w:t>
            </w:r>
            <w:r w:rsidRPr="00F46785">
              <w:rPr>
                <w:sz w:val="18"/>
                <w:szCs w:val="18"/>
              </w:rPr>
              <w:t xml:space="preserve">and </w:t>
            </w:r>
            <w:r w:rsidRPr="00F46785">
              <w:rPr>
                <w:b/>
                <w:bCs/>
                <w:sz w:val="18"/>
                <w:szCs w:val="18"/>
              </w:rPr>
              <w:t>OLAP</w:t>
            </w:r>
            <w:r w:rsidR="00225B65">
              <w:rPr>
                <w:b/>
                <w:bCs/>
                <w:sz w:val="18"/>
                <w:szCs w:val="18"/>
              </w:rPr>
              <w:t xml:space="preserve"> </w:t>
            </w:r>
            <w:r w:rsidR="00CA7591" w:rsidRPr="00CA7591">
              <w:rPr>
                <w:sz w:val="18"/>
                <w:szCs w:val="18"/>
              </w:rPr>
              <w:t>and</w:t>
            </w:r>
            <w:r w:rsidR="00225B65">
              <w:rPr>
                <w:sz w:val="18"/>
                <w:szCs w:val="18"/>
              </w:rPr>
              <w:t xml:space="preserve"> </w:t>
            </w:r>
            <w:r w:rsidR="00CA7591" w:rsidRPr="00F46785">
              <w:rPr>
                <w:b/>
                <w:bCs/>
                <w:sz w:val="18"/>
                <w:szCs w:val="18"/>
              </w:rPr>
              <w:t>Architecture Role</w:t>
            </w:r>
            <w:r w:rsidR="00CA7591" w:rsidRPr="00F46785">
              <w:rPr>
                <w:sz w:val="18"/>
                <w:szCs w:val="18"/>
              </w:rPr>
              <w:t>.</w:t>
            </w:r>
          </w:p>
          <w:p w14:paraId="0491504A" w14:textId="77777777" w:rsidR="00FA713D" w:rsidRPr="00085100" w:rsidRDefault="00FA713D" w:rsidP="006423BE">
            <w:pPr>
              <w:pStyle w:val="ListParagraph"/>
              <w:numPr>
                <w:ilvl w:val="0"/>
                <w:numId w:val="35"/>
              </w:numPr>
              <w:ind w:left="142" w:hanging="142"/>
              <w:jc w:val="both"/>
              <w:rPr>
                <w:b/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Worked across cross functional domains like </w:t>
            </w:r>
            <w:r w:rsidR="00085100" w:rsidRPr="00085100">
              <w:rPr>
                <w:b/>
                <w:sz w:val="18"/>
                <w:szCs w:val="18"/>
              </w:rPr>
              <w:t xml:space="preserve">Banking, Capital Market, </w:t>
            </w:r>
            <w:r w:rsidRPr="00085100">
              <w:rPr>
                <w:b/>
                <w:bCs/>
                <w:sz w:val="18"/>
                <w:szCs w:val="18"/>
              </w:rPr>
              <w:t xml:space="preserve">Finance, Insurance, Telecom </w:t>
            </w:r>
            <w:r w:rsidR="00085100" w:rsidRPr="00085100">
              <w:rPr>
                <w:b/>
                <w:bCs/>
                <w:sz w:val="18"/>
                <w:szCs w:val="18"/>
              </w:rPr>
              <w:t>,</w:t>
            </w:r>
            <w:r w:rsidRPr="00085100">
              <w:rPr>
                <w:b/>
                <w:bCs/>
                <w:sz w:val="18"/>
                <w:szCs w:val="18"/>
              </w:rPr>
              <w:t xml:space="preserve"> Health Care</w:t>
            </w:r>
            <w:r w:rsidR="00085100" w:rsidRPr="00085100">
              <w:rPr>
                <w:b/>
                <w:sz w:val="18"/>
                <w:szCs w:val="18"/>
              </w:rPr>
              <w:t xml:space="preserve"> &amp; Retail</w:t>
            </w:r>
          </w:p>
          <w:p w14:paraId="0491504B" w14:textId="77777777" w:rsidR="003E30A4" w:rsidRPr="003E30A4" w:rsidRDefault="003E30A4" w:rsidP="006423BE">
            <w:pPr>
              <w:pStyle w:val="ListParagraph"/>
              <w:ind w:left="142"/>
              <w:jc w:val="both"/>
              <w:rPr>
                <w:sz w:val="12"/>
                <w:szCs w:val="12"/>
              </w:rPr>
            </w:pPr>
          </w:p>
        </w:tc>
      </w:tr>
      <w:tr w:rsidR="00396683" w:rsidRPr="00F46785" w14:paraId="0491506F" w14:textId="77777777" w:rsidTr="006423BE">
        <w:trPr>
          <w:trHeight w:val="552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4D" w14:textId="77777777" w:rsidR="00396683" w:rsidRPr="00020B0E" w:rsidRDefault="00396683" w:rsidP="006423BE">
            <w:pPr>
              <w:pStyle w:val="Heading2"/>
              <w:jc w:val="center"/>
              <w:rPr>
                <w:sz w:val="20"/>
                <w:szCs w:val="20"/>
              </w:rPr>
            </w:pPr>
            <w:r w:rsidRPr="00020B0E">
              <w:rPr>
                <w:caps w:val="0"/>
                <w:sz w:val="20"/>
                <w:szCs w:val="20"/>
              </w:rPr>
              <w:t>BABU RAMESHKUMAR C</w:t>
            </w:r>
          </w:p>
        </w:tc>
        <w:tc>
          <w:tcPr>
            <w:tcW w:w="7789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4E" w14:textId="77777777" w:rsidR="00396683" w:rsidRPr="00F46785" w:rsidRDefault="00396683" w:rsidP="006423BE">
            <w:pPr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NOTABLE ACHIEVEMENTS</w:t>
            </w:r>
          </w:p>
          <w:p w14:paraId="0491504F" w14:textId="77777777" w:rsidR="00396683" w:rsidRPr="00F46785" w:rsidRDefault="00396683" w:rsidP="006423BE">
            <w:pPr>
              <w:pStyle w:val="ListParagraph"/>
              <w:numPr>
                <w:ilvl w:val="0"/>
                <w:numId w:val="35"/>
              </w:numPr>
              <w:ind w:left="319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Awarded as </w:t>
            </w:r>
            <w:r w:rsidR="00DD0EBA">
              <w:rPr>
                <w:sz w:val="18"/>
                <w:szCs w:val="18"/>
              </w:rPr>
              <w:t>T</w:t>
            </w:r>
            <w:r w:rsidRPr="00F46785">
              <w:rPr>
                <w:sz w:val="18"/>
                <w:szCs w:val="18"/>
              </w:rPr>
              <w:t xml:space="preserve">op 2nd Project in 2011 at </w:t>
            </w:r>
            <w:r w:rsidRPr="00DD0EBA">
              <w:rPr>
                <w:b/>
                <w:bCs/>
                <w:sz w:val="18"/>
                <w:szCs w:val="18"/>
              </w:rPr>
              <w:t>Accenture</w:t>
            </w:r>
            <w:r w:rsidRPr="00F46785">
              <w:rPr>
                <w:sz w:val="18"/>
                <w:szCs w:val="18"/>
              </w:rPr>
              <w:t xml:space="preserve">. </w:t>
            </w:r>
          </w:p>
          <w:p w14:paraId="04915050" w14:textId="77777777" w:rsidR="00396683" w:rsidRPr="00F46785" w:rsidRDefault="00396683" w:rsidP="006423BE">
            <w:pPr>
              <w:pStyle w:val="ListParagraph"/>
              <w:numPr>
                <w:ilvl w:val="0"/>
                <w:numId w:val="35"/>
              </w:numPr>
              <w:ind w:left="319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I got Innovation Award at</w:t>
            </w:r>
            <w:r w:rsidRPr="00DD0EBA">
              <w:rPr>
                <w:b/>
                <w:bCs/>
                <w:sz w:val="18"/>
                <w:szCs w:val="18"/>
              </w:rPr>
              <w:t>Goldman Sachs</w:t>
            </w:r>
            <w:r w:rsidRPr="00F46785">
              <w:rPr>
                <w:sz w:val="18"/>
                <w:szCs w:val="18"/>
              </w:rPr>
              <w:t>&amp;</w:t>
            </w:r>
            <w:r w:rsidRPr="00DD0EBA">
              <w:rPr>
                <w:b/>
                <w:bCs/>
                <w:sz w:val="18"/>
                <w:szCs w:val="18"/>
              </w:rPr>
              <w:t>Silverpoint Capital Project</w:t>
            </w:r>
            <w:r w:rsidRPr="00F46785">
              <w:rPr>
                <w:sz w:val="18"/>
                <w:szCs w:val="18"/>
              </w:rPr>
              <w:t>.</w:t>
            </w:r>
          </w:p>
          <w:p w14:paraId="04915051" w14:textId="77777777" w:rsidR="00396683" w:rsidRPr="00F46785" w:rsidRDefault="00396683" w:rsidP="006423BE">
            <w:pPr>
              <w:pStyle w:val="ListParagraph"/>
              <w:numPr>
                <w:ilvl w:val="0"/>
                <w:numId w:val="35"/>
              </w:numPr>
              <w:ind w:left="319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I got Peer Award and promotion in </w:t>
            </w:r>
            <w:r w:rsidRPr="00DD0EBA">
              <w:rPr>
                <w:b/>
                <w:bCs/>
                <w:sz w:val="18"/>
                <w:szCs w:val="18"/>
              </w:rPr>
              <w:t>Nokia Siemens Project</w:t>
            </w:r>
            <w:r w:rsidRPr="00F46785">
              <w:rPr>
                <w:sz w:val="18"/>
                <w:szCs w:val="18"/>
              </w:rPr>
              <w:t>.</w:t>
            </w:r>
          </w:p>
          <w:p w14:paraId="04915052" w14:textId="77777777" w:rsidR="00396683" w:rsidRPr="003E30A4" w:rsidRDefault="00396683" w:rsidP="006423BE">
            <w:pPr>
              <w:jc w:val="both"/>
              <w:rPr>
                <w:sz w:val="12"/>
                <w:szCs w:val="12"/>
              </w:rPr>
            </w:pPr>
          </w:p>
          <w:p w14:paraId="04915053" w14:textId="77777777" w:rsidR="00396683" w:rsidRPr="00F46785" w:rsidRDefault="00396683" w:rsidP="006423BE">
            <w:pPr>
              <w:jc w:val="both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TECHNICAL BACKGROUND</w:t>
            </w:r>
          </w:p>
          <w:p w14:paraId="04915054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Business Intelligence Projects and Technologies</w:t>
            </w:r>
          </w:p>
          <w:p w14:paraId="04915055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Data Warehouse Design and Architecture </w:t>
            </w:r>
          </w:p>
          <w:p w14:paraId="04915056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Power Platform- Power Apps, Power Automate, Power BI, Virtual Agent</w:t>
            </w:r>
          </w:p>
          <w:p w14:paraId="04915057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Informatica &amp; SSIS</w:t>
            </w:r>
          </w:p>
          <w:p w14:paraId="04915058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SAP Business Objects 4.2</w:t>
            </w:r>
          </w:p>
          <w:p w14:paraId="04915059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BOXI Admin</w:t>
            </w:r>
          </w:p>
          <w:p w14:paraId="0491505A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BO Dashboards</w:t>
            </w:r>
          </w:p>
          <w:p w14:paraId="0491505B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SAP BODS 4.2</w:t>
            </w:r>
          </w:p>
          <w:p w14:paraId="0491505C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Tableau</w:t>
            </w:r>
          </w:p>
          <w:p w14:paraId="0491505D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Data Quality strategy and Data Governance</w:t>
            </w:r>
          </w:p>
          <w:p w14:paraId="0491505E" w14:textId="77777777" w:rsidR="00396683" w:rsidRPr="00F46785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Database Technologies- SQL Server2008, 2014 Enterprise edition, Oracle 10G/11G</w:t>
            </w:r>
          </w:p>
          <w:p w14:paraId="0491505F" w14:textId="77777777" w:rsidR="00396683" w:rsidRPr="009E72D2" w:rsidRDefault="00396683" w:rsidP="006423BE">
            <w:pPr>
              <w:pStyle w:val="ListParagraph"/>
              <w:numPr>
                <w:ilvl w:val="0"/>
                <w:numId w:val="38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, </w:t>
            </w:r>
            <w:r w:rsidRPr="009E72D2">
              <w:rPr>
                <w:sz w:val="18"/>
                <w:szCs w:val="18"/>
              </w:rPr>
              <w:t>Cross-functional Coordination</w:t>
            </w:r>
            <w:r>
              <w:rPr>
                <w:sz w:val="18"/>
                <w:szCs w:val="18"/>
              </w:rPr>
              <w:t xml:space="preserve">, </w:t>
            </w:r>
            <w:r w:rsidRPr="009E72D2">
              <w:rPr>
                <w:sz w:val="18"/>
                <w:szCs w:val="18"/>
              </w:rPr>
              <w:t>Strategy Planning</w:t>
            </w:r>
            <w:r>
              <w:rPr>
                <w:sz w:val="18"/>
                <w:szCs w:val="18"/>
              </w:rPr>
              <w:t xml:space="preserve">, </w:t>
            </w:r>
            <w:r w:rsidRPr="009E72D2">
              <w:rPr>
                <w:sz w:val="18"/>
                <w:szCs w:val="18"/>
              </w:rPr>
              <w:t>Requirement Gathering</w:t>
            </w:r>
            <w:r>
              <w:rPr>
                <w:sz w:val="18"/>
                <w:szCs w:val="18"/>
              </w:rPr>
              <w:t xml:space="preserve">, </w:t>
            </w:r>
            <w:r w:rsidRPr="009E72D2">
              <w:rPr>
                <w:sz w:val="18"/>
                <w:szCs w:val="18"/>
              </w:rPr>
              <w:t>Knowledge Transfer</w:t>
            </w:r>
            <w:r>
              <w:rPr>
                <w:sz w:val="18"/>
                <w:szCs w:val="18"/>
              </w:rPr>
              <w:t xml:space="preserve">, </w:t>
            </w:r>
            <w:r w:rsidRPr="009E72D2">
              <w:rPr>
                <w:sz w:val="18"/>
                <w:szCs w:val="18"/>
              </w:rPr>
              <w:t>Team Building &amp; Leadership</w:t>
            </w:r>
          </w:p>
          <w:p w14:paraId="04915060" w14:textId="77777777" w:rsidR="00396683" w:rsidRPr="003E30A4" w:rsidRDefault="00396683" w:rsidP="006423BE">
            <w:pPr>
              <w:jc w:val="both"/>
              <w:rPr>
                <w:sz w:val="12"/>
                <w:szCs w:val="12"/>
              </w:rPr>
            </w:pPr>
          </w:p>
          <w:p w14:paraId="04915061" w14:textId="77777777" w:rsidR="00396683" w:rsidRPr="00F46785" w:rsidRDefault="00396683" w:rsidP="006423BE">
            <w:pPr>
              <w:jc w:val="both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OVERSEAS EXPERIENCES</w:t>
            </w:r>
          </w:p>
          <w:p w14:paraId="04915062" w14:textId="77777777" w:rsidR="00396683" w:rsidRPr="003E30A4" w:rsidRDefault="00396683" w:rsidP="006423BE">
            <w:pPr>
              <w:jc w:val="both"/>
              <w:rPr>
                <w:sz w:val="12"/>
                <w:szCs w:val="12"/>
              </w:rPr>
            </w:pPr>
          </w:p>
          <w:p w14:paraId="04915063" w14:textId="77777777" w:rsidR="00396683" w:rsidRPr="00F46785" w:rsidRDefault="00396683" w:rsidP="006423BE">
            <w:pPr>
              <w:pStyle w:val="ListParagraph"/>
              <w:numPr>
                <w:ilvl w:val="0"/>
                <w:numId w:val="39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Finland</w:t>
            </w:r>
            <w:r w:rsidRPr="00F46785">
              <w:rPr>
                <w:sz w:val="18"/>
                <w:szCs w:val="18"/>
              </w:rPr>
              <w:t xml:space="preserve"> on workpermit (Schengen Visa) to deliver at client location.</w:t>
            </w:r>
          </w:p>
          <w:p w14:paraId="04915064" w14:textId="77777777" w:rsidR="00396683" w:rsidRPr="00F46785" w:rsidRDefault="00396683" w:rsidP="006423BE">
            <w:pPr>
              <w:pStyle w:val="ListParagraph"/>
              <w:numPr>
                <w:ilvl w:val="0"/>
                <w:numId w:val="39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United States of America</w:t>
            </w:r>
            <w:r w:rsidRPr="00F46785">
              <w:rPr>
                <w:sz w:val="18"/>
                <w:szCs w:val="18"/>
              </w:rPr>
              <w:t xml:space="preserve"> on B1 Visa for acquiring Knowledge Transfer from Client location</w:t>
            </w:r>
          </w:p>
          <w:p w14:paraId="04915065" w14:textId="77777777" w:rsidR="00396683" w:rsidRPr="003E30A4" w:rsidRDefault="00396683" w:rsidP="006423BE">
            <w:pPr>
              <w:jc w:val="both"/>
              <w:rPr>
                <w:sz w:val="12"/>
                <w:szCs w:val="12"/>
              </w:rPr>
            </w:pPr>
          </w:p>
          <w:p w14:paraId="04915066" w14:textId="77777777" w:rsidR="00396683" w:rsidRPr="00F46785" w:rsidRDefault="00396683" w:rsidP="006423BE">
            <w:pPr>
              <w:jc w:val="both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CAREER HIGHLIGHTS</w:t>
            </w:r>
          </w:p>
          <w:p w14:paraId="04915067" w14:textId="77777777" w:rsidR="00396683" w:rsidRPr="003E30A4" w:rsidRDefault="00396683" w:rsidP="006423BE">
            <w:pPr>
              <w:jc w:val="both"/>
              <w:rPr>
                <w:sz w:val="12"/>
                <w:szCs w:val="12"/>
              </w:rPr>
            </w:pPr>
          </w:p>
          <w:p w14:paraId="04915068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Spearheading a team of 15 members, scaling them up on project deliverables and guiding them towards executing day-to-day support and development activities</w:t>
            </w:r>
          </w:p>
          <w:p w14:paraId="04915069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Designing the technology infrastructure across all technical environments; ensuring completeness and compatibility of the technical infrastructure to support system performance, availability and architecture requirements</w:t>
            </w:r>
          </w:p>
          <w:p w14:paraId="0491506A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Working with senior client stakeholders for signing of an agreement on business processes and securing a sign-off on the enterprise reference data model</w:t>
            </w:r>
          </w:p>
          <w:p w14:paraId="0491506B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Participating in the complete SDLC from requirements gathering, analysis, design, development, implementation, testing and maintenance</w:t>
            </w:r>
          </w:p>
          <w:p w14:paraId="0491506C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Collaborating with Quality Assurance (QA) in ensuring successful testing, review and audit of project work products</w:t>
            </w:r>
          </w:p>
          <w:p w14:paraId="0491506D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Liaising with top management to establish new business proposals</w:t>
            </w:r>
          </w:p>
          <w:p w14:paraId="0491506E" w14:textId="77777777" w:rsidR="00396683" w:rsidRPr="00F46785" w:rsidRDefault="00396683" w:rsidP="006423BE">
            <w:pPr>
              <w:pStyle w:val="ListParagraph"/>
              <w:numPr>
                <w:ilvl w:val="0"/>
                <w:numId w:val="41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Following agile model on delivery</w:t>
            </w:r>
          </w:p>
        </w:tc>
      </w:tr>
      <w:tr w:rsidR="00396683" w:rsidRPr="00F46785" w14:paraId="04915072" w14:textId="77777777" w:rsidTr="006423BE">
        <w:trPr>
          <w:trHeight w:val="418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70" w14:textId="77777777" w:rsidR="00396683" w:rsidRPr="00F46785" w:rsidRDefault="00396683" w:rsidP="006423BE">
            <w:pPr>
              <w:jc w:val="center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CONTACT INFO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71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79" w14:textId="77777777" w:rsidTr="006423BE">
        <w:trPr>
          <w:trHeight w:val="559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77" w14:textId="77777777" w:rsidR="00396683" w:rsidRPr="00F46785" w:rsidRDefault="00396683" w:rsidP="006423BE">
            <w:pPr>
              <w:jc w:val="center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PROFILE KEYWORDS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78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85" w14:textId="77777777" w:rsidTr="006423BE">
        <w:trPr>
          <w:trHeight w:val="3468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7A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18+Years of Experience</w:t>
            </w:r>
          </w:p>
          <w:p w14:paraId="0491507B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Achievement-driven professional</w:t>
            </w:r>
          </w:p>
          <w:p w14:paraId="0491507C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Business Intelligence</w:t>
            </w:r>
          </w:p>
          <w:p w14:paraId="0491507D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Data Quality strategy</w:t>
            </w:r>
          </w:p>
          <w:p w14:paraId="0491507E" w14:textId="77777777" w:rsidR="00396683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Data Governance</w:t>
            </w:r>
          </w:p>
          <w:p w14:paraId="0491507F" w14:textId="77777777" w:rsidR="00085100" w:rsidRPr="00085100" w:rsidRDefault="00085100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b/>
                <w:sz w:val="18"/>
                <w:szCs w:val="18"/>
              </w:rPr>
            </w:pPr>
            <w:r w:rsidRPr="00085100">
              <w:rPr>
                <w:b/>
                <w:sz w:val="18"/>
                <w:szCs w:val="18"/>
              </w:rPr>
              <w:t>Power BI</w:t>
            </w:r>
          </w:p>
          <w:p w14:paraId="04915080" w14:textId="77777777" w:rsidR="00085100" w:rsidRPr="00F46785" w:rsidRDefault="00085100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Data Warehouse Design and Architecture </w:t>
            </w:r>
          </w:p>
          <w:p w14:paraId="04915081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 xml:space="preserve">SAP Business Objects&amp; NONSAP </w:t>
            </w:r>
          </w:p>
          <w:p w14:paraId="04915082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MS SQL Server and OracleSystems</w:t>
            </w:r>
          </w:p>
          <w:p w14:paraId="04915083" w14:textId="77777777" w:rsidR="00396683" w:rsidRPr="00F46785" w:rsidRDefault="00396683" w:rsidP="006423BE">
            <w:pPr>
              <w:pStyle w:val="ListParagraph"/>
              <w:numPr>
                <w:ilvl w:val="0"/>
                <w:numId w:val="36"/>
              </w:numPr>
              <w:ind w:left="284" w:hanging="284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Exposure of working in Finland and USA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84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88" w14:textId="77777777" w:rsidTr="006423BE">
        <w:trPr>
          <w:trHeight w:val="360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86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87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8B" w14:textId="77777777" w:rsidTr="006423BE">
        <w:trPr>
          <w:trHeight w:val="424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89" w14:textId="77777777" w:rsidR="00396683" w:rsidRPr="00F46785" w:rsidRDefault="00396683" w:rsidP="006423B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8A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8E" w14:textId="77777777" w:rsidTr="006423BE">
        <w:trPr>
          <w:trHeight w:val="698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8C" w14:textId="77777777" w:rsidR="00396683" w:rsidRPr="000D5F35" w:rsidRDefault="00396683" w:rsidP="006423BE">
            <w:pPr>
              <w:jc w:val="center"/>
              <w:rPr>
                <w:b/>
                <w:bCs/>
                <w:sz w:val="18"/>
                <w:szCs w:val="18"/>
              </w:rPr>
            </w:pPr>
            <w:r w:rsidRPr="00F46785">
              <w:rPr>
                <w:b/>
                <w:bCs/>
                <w:sz w:val="18"/>
                <w:szCs w:val="18"/>
              </w:rPr>
              <w:t>EDUCATIONAL QUALIFICATION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8D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92" w14:textId="77777777" w:rsidTr="006423BE">
        <w:trPr>
          <w:trHeight w:val="1272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8F" w14:textId="77777777" w:rsidR="00396683" w:rsidRPr="00396683" w:rsidRDefault="00396683" w:rsidP="006423BE">
            <w:pPr>
              <w:pStyle w:val="ListParagraph"/>
              <w:numPr>
                <w:ilvl w:val="0"/>
                <w:numId w:val="37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F46785">
              <w:rPr>
                <w:sz w:val="18"/>
                <w:szCs w:val="18"/>
              </w:rPr>
              <w:t>Master of Computer Applications (MCA), Madurai Kamaraj University</w:t>
            </w:r>
          </w:p>
          <w:p w14:paraId="04915090" w14:textId="77777777" w:rsidR="00396683" w:rsidRPr="000D5F35" w:rsidRDefault="00396683" w:rsidP="006423BE">
            <w:pPr>
              <w:pStyle w:val="ListParagraph"/>
              <w:numPr>
                <w:ilvl w:val="0"/>
                <w:numId w:val="37"/>
              </w:numPr>
              <w:ind w:left="319" w:hanging="283"/>
              <w:jc w:val="both"/>
              <w:rPr>
                <w:sz w:val="18"/>
                <w:szCs w:val="18"/>
              </w:rPr>
            </w:pPr>
            <w:r w:rsidRPr="000D5F35">
              <w:rPr>
                <w:sz w:val="18"/>
                <w:szCs w:val="18"/>
              </w:rPr>
              <w:t>Bachelor of Business Administration (BBA), Madras University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91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95" w14:textId="77777777" w:rsidTr="006423BE">
        <w:trPr>
          <w:trHeight w:val="499"/>
        </w:trPr>
        <w:tc>
          <w:tcPr>
            <w:tcW w:w="3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93" w14:textId="77777777" w:rsidR="00396683" w:rsidRPr="00F83E98" w:rsidRDefault="00396683" w:rsidP="006423BE">
            <w:pPr>
              <w:jc w:val="center"/>
              <w:rPr>
                <w:b/>
                <w:bCs/>
                <w:sz w:val="18"/>
                <w:szCs w:val="18"/>
              </w:rPr>
            </w:pPr>
            <w:r w:rsidRPr="00F83E98">
              <w:rPr>
                <w:b/>
                <w:bCs/>
                <w:sz w:val="18"/>
                <w:szCs w:val="18"/>
              </w:rPr>
              <w:t>ORGANIZATIONS SERVED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94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  <w:tr w:rsidR="00396683" w:rsidRPr="00F46785" w14:paraId="04915098" w14:textId="77777777" w:rsidTr="006423BE">
        <w:trPr>
          <w:trHeight w:val="636"/>
        </w:trPr>
        <w:tc>
          <w:tcPr>
            <w:tcW w:w="3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96" w14:textId="77777777" w:rsidR="00396683" w:rsidRPr="00396683" w:rsidRDefault="00085100" w:rsidP="006423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Atos </w:t>
            </w:r>
            <w:r w:rsidR="00F83E98" w:rsidRPr="00396683">
              <w:rPr>
                <w:sz w:val="18"/>
                <w:szCs w:val="18"/>
              </w:rPr>
              <w:t>Syntel</w:t>
            </w:r>
            <w:r>
              <w:rPr>
                <w:sz w:val="18"/>
                <w:szCs w:val="18"/>
              </w:rPr>
              <w:t xml:space="preserve">, </w:t>
            </w:r>
            <w:r w:rsidR="00F83E98" w:rsidRPr="00914B9F">
              <w:rPr>
                <w:sz w:val="18"/>
                <w:szCs w:val="18"/>
              </w:rPr>
              <w:t>HCL</w:t>
            </w:r>
            <w:r w:rsidR="00396683" w:rsidRPr="00396683">
              <w:rPr>
                <w:sz w:val="18"/>
                <w:szCs w:val="18"/>
              </w:rPr>
              <w:t xml:space="preserve"> Technologies</w:t>
            </w:r>
            <w:r w:rsidR="0039668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Accenture </w:t>
            </w:r>
            <w:r w:rsidR="00396683" w:rsidRPr="00396683">
              <w:rPr>
                <w:sz w:val="18"/>
                <w:szCs w:val="18"/>
              </w:rPr>
              <w:t xml:space="preserve">Services Pvt </w:t>
            </w:r>
            <w:r w:rsidR="00F83E98" w:rsidRPr="00396683">
              <w:rPr>
                <w:sz w:val="18"/>
                <w:szCs w:val="18"/>
              </w:rPr>
              <w:t>Ltd</w:t>
            </w:r>
            <w:r w:rsidR="00F83E98">
              <w:rPr>
                <w:sz w:val="18"/>
                <w:szCs w:val="18"/>
              </w:rPr>
              <w:t xml:space="preserve">, </w:t>
            </w:r>
            <w:r w:rsidR="00F83E98" w:rsidRPr="00F83E98">
              <w:rPr>
                <w:sz w:val="18"/>
                <w:szCs w:val="18"/>
              </w:rPr>
              <w:t>Future</w:t>
            </w:r>
            <w:r w:rsidR="00396683" w:rsidRPr="00396683">
              <w:rPr>
                <w:sz w:val="18"/>
                <w:szCs w:val="18"/>
              </w:rPr>
              <w:t xml:space="preserve"> Focus </w:t>
            </w:r>
            <w:r w:rsidR="00F83E98" w:rsidRPr="00396683">
              <w:rPr>
                <w:sz w:val="18"/>
                <w:szCs w:val="18"/>
              </w:rPr>
              <w:t>Infotech</w:t>
            </w:r>
            <w:r w:rsidR="00F83E98">
              <w:rPr>
                <w:sz w:val="18"/>
                <w:szCs w:val="18"/>
              </w:rPr>
              <w:t xml:space="preserve">, </w:t>
            </w:r>
            <w:r w:rsidR="00F83E98" w:rsidRPr="00914B9F">
              <w:rPr>
                <w:sz w:val="18"/>
                <w:szCs w:val="18"/>
              </w:rPr>
              <w:t>Cognizant</w:t>
            </w:r>
            <w:r w:rsidR="00396683" w:rsidRPr="00396683">
              <w:rPr>
                <w:sz w:val="18"/>
                <w:szCs w:val="18"/>
              </w:rPr>
              <w:t xml:space="preserve"> Technologies</w:t>
            </w:r>
            <w:r>
              <w:rPr>
                <w:sz w:val="18"/>
                <w:szCs w:val="18"/>
              </w:rPr>
              <w:t xml:space="preserve"> </w:t>
            </w:r>
            <w:r w:rsidR="00F83E98" w:rsidRPr="00396683">
              <w:rPr>
                <w:sz w:val="18"/>
                <w:szCs w:val="18"/>
              </w:rPr>
              <w:t>Solutions</w:t>
            </w:r>
            <w:r w:rsidR="00F83E98">
              <w:rPr>
                <w:sz w:val="18"/>
                <w:szCs w:val="18"/>
              </w:rPr>
              <w:t xml:space="preserve">, </w:t>
            </w:r>
            <w:r w:rsidR="00F83E98" w:rsidRPr="00914B9F">
              <w:rPr>
                <w:sz w:val="18"/>
                <w:szCs w:val="18"/>
              </w:rPr>
              <w:t>E</w:t>
            </w:r>
            <w:r w:rsidR="00396683" w:rsidRPr="00396683">
              <w:rPr>
                <w:sz w:val="18"/>
                <w:szCs w:val="18"/>
              </w:rPr>
              <w:t>&amp;</w:t>
            </w:r>
            <w:r w:rsidR="00F83E98" w:rsidRPr="00396683">
              <w:rPr>
                <w:sz w:val="18"/>
                <w:szCs w:val="18"/>
              </w:rPr>
              <w:t>Y</w:t>
            </w:r>
            <w:r w:rsidR="00F83E98">
              <w:rPr>
                <w:sz w:val="18"/>
                <w:szCs w:val="18"/>
              </w:rPr>
              <w:t xml:space="preserve">, </w:t>
            </w:r>
            <w:r w:rsidR="00F83E98" w:rsidRPr="00914B9F">
              <w:rPr>
                <w:sz w:val="18"/>
                <w:szCs w:val="18"/>
              </w:rPr>
              <w:t>BrainMagic</w:t>
            </w:r>
            <w:r w:rsidR="00396683" w:rsidRPr="00396683">
              <w:rPr>
                <w:sz w:val="18"/>
                <w:szCs w:val="18"/>
              </w:rPr>
              <w:t xml:space="preserve"> Infotech</w:t>
            </w:r>
          </w:p>
        </w:tc>
        <w:tc>
          <w:tcPr>
            <w:tcW w:w="77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915097" w14:textId="77777777" w:rsidR="00396683" w:rsidRPr="00F46785" w:rsidRDefault="00396683" w:rsidP="006423B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4915099" w14:textId="77777777" w:rsidR="00EA12EB" w:rsidRDefault="00EA12EB"/>
    <w:p w14:paraId="0491509A" w14:textId="77777777" w:rsidR="00EC548F" w:rsidRDefault="00EC548F"/>
    <w:p w14:paraId="0491509B" w14:textId="77777777" w:rsidR="006423BE" w:rsidRDefault="006423BE"/>
    <w:p w14:paraId="0491509C" w14:textId="77777777" w:rsidR="00711DFE" w:rsidRDefault="00711DFE"/>
    <w:p w14:paraId="0491509D" w14:textId="77777777" w:rsidR="00916D6D" w:rsidRDefault="00916D6D"/>
    <w:p w14:paraId="0491509E" w14:textId="77777777" w:rsidR="00916D6D" w:rsidRDefault="00916D6D"/>
    <w:p w14:paraId="0491509F" w14:textId="77777777" w:rsidR="000036A0" w:rsidRPr="000036A0" w:rsidRDefault="000036A0">
      <w:pPr>
        <w:rPr>
          <w:b/>
          <w:bCs/>
          <w:sz w:val="18"/>
          <w:szCs w:val="18"/>
        </w:rPr>
      </w:pPr>
      <w:r w:rsidRPr="000036A0">
        <w:rPr>
          <w:b/>
          <w:bCs/>
          <w:sz w:val="18"/>
          <w:szCs w:val="18"/>
        </w:rPr>
        <w:t>WORK EXPERIENCE</w:t>
      </w:r>
    </w:p>
    <w:p w14:paraId="049150A0" w14:textId="77777777" w:rsidR="000036A0" w:rsidRDefault="000036A0"/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58"/>
        <w:gridCol w:w="1418"/>
        <w:gridCol w:w="3827"/>
        <w:gridCol w:w="3802"/>
      </w:tblGrid>
      <w:tr w:rsidR="006F1D12" w:rsidRPr="009C6A1A" w14:paraId="049150A5" w14:textId="77777777" w:rsidTr="006F1D12">
        <w:trPr>
          <w:tblHeader/>
        </w:trPr>
        <w:tc>
          <w:tcPr>
            <w:tcW w:w="3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0A1" w14:textId="77777777" w:rsidR="00F205E3" w:rsidRPr="007F002D" w:rsidRDefault="007F002D" w:rsidP="00B166FD">
            <w:pPr>
              <w:pStyle w:val="TableHeadingColumn"/>
              <w:ind w:left="0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7F002D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Products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0A2" w14:textId="77777777" w:rsidR="00C479E7" w:rsidRDefault="00C479E7" w:rsidP="00323EC0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79" wp14:editId="0491517A">
                  <wp:extent cx="381000" cy="269437"/>
                  <wp:effectExtent l="0" t="0" r="0" b="0"/>
                  <wp:docPr id="13946739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74" cy="277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9150A3" w14:textId="77777777" w:rsidR="00F205E3" w:rsidRPr="009C6A1A" w:rsidRDefault="00F205E3" w:rsidP="00323EC0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9C6A1A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Atos Syntel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0A4" w14:textId="77777777" w:rsidR="00F205E3" w:rsidRPr="009C6A1A" w:rsidRDefault="00F205E3" w:rsidP="00B166FD">
            <w:pPr>
              <w:pStyle w:val="TableHeadingColumn"/>
              <w:ind w:left="0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9C6A1A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 xml:space="preserve">                       Nov’19 - Till Date</w:t>
            </w:r>
          </w:p>
        </w:tc>
      </w:tr>
      <w:tr w:rsidR="00F205E3" w:rsidRPr="009C6A1A" w14:paraId="049150A8" w14:textId="77777777" w:rsidTr="006F1D12">
        <w:tc>
          <w:tcPr>
            <w:tcW w:w="1958" w:type="dxa"/>
            <w:tcBorders>
              <w:top w:val="single" w:sz="4" w:space="0" w:color="auto"/>
            </w:tcBorders>
          </w:tcPr>
          <w:p w14:paraId="049150A6" w14:textId="77777777" w:rsidR="00F205E3" w:rsidRPr="004D3D1B" w:rsidRDefault="00F205E3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4D3D1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Project Type</w:t>
            </w:r>
          </w:p>
        </w:tc>
        <w:tc>
          <w:tcPr>
            <w:tcW w:w="9047" w:type="dxa"/>
            <w:gridSpan w:val="3"/>
            <w:tcBorders>
              <w:top w:val="single" w:sz="4" w:space="0" w:color="auto"/>
            </w:tcBorders>
          </w:tcPr>
          <w:p w14:paraId="049150A7" w14:textId="77777777" w:rsidR="00F205E3" w:rsidRPr="009C6A1A" w:rsidRDefault="00F205E3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9C6A1A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Development/Enhancement/Maintenance and Support</w:t>
            </w:r>
          </w:p>
        </w:tc>
      </w:tr>
      <w:tr w:rsidR="00F205E3" w:rsidRPr="009C6A1A" w14:paraId="049150AB" w14:textId="77777777" w:rsidTr="004D3D1B">
        <w:tc>
          <w:tcPr>
            <w:tcW w:w="1958" w:type="dxa"/>
          </w:tcPr>
          <w:p w14:paraId="049150A9" w14:textId="77777777" w:rsidR="00F205E3" w:rsidRPr="004D3D1B" w:rsidRDefault="00F205E3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4D3D1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9047" w:type="dxa"/>
            <w:gridSpan w:val="3"/>
          </w:tcPr>
          <w:p w14:paraId="049150AA" w14:textId="77777777" w:rsidR="00F205E3" w:rsidRPr="009C6A1A" w:rsidRDefault="00F205E3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9C6A1A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Power BI and SAP BOConsultant</w:t>
            </w:r>
          </w:p>
        </w:tc>
      </w:tr>
      <w:tr w:rsidR="00F205E3" w:rsidRPr="009C6A1A" w14:paraId="049150AE" w14:textId="77777777" w:rsidTr="004D3D1B">
        <w:tc>
          <w:tcPr>
            <w:tcW w:w="1958" w:type="dxa"/>
          </w:tcPr>
          <w:p w14:paraId="049150AC" w14:textId="77777777" w:rsidR="00F205E3" w:rsidRPr="004D3D1B" w:rsidRDefault="00F205E3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4D3D1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Description</w:t>
            </w:r>
          </w:p>
        </w:tc>
        <w:tc>
          <w:tcPr>
            <w:tcW w:w="9047" w:type="dxa"/>
            <w:gridSpan w:val="3"/>
          </w:tcPr>
          <w:p w14:paraId="049150AD" w14:textId="77777777" w:rsidR="00F205E3" w:rsidRPr="009C6A1A" w:rsidRDefault="00F205E3" w:rsidP="00B166FD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9C6A1A">
              <w:rPr>
                <w:sz w:val="18"/>
                <w:szCs w:val="18"/>
              </w:rPr>
              <w:t>Proactively worked in Development Environment</w:t>
            </w:r>
          </w:p>
        </w:tc>
      </w:tr>
      <w:tr w:rsidR="00F205E3" w:rsidRPr="009C6A1A" w14:paraId="049150C2" w14:textId="77777777" w:rsidTr="004D3D1B">
        <w:tc>
          <w:tcPr>
            <w:tcW w:w="1958" w:type="dxa"/>
          </w:tcPr>
          <w:p w14:paraId="049150AF" w14:textId="77777777" w:rsidR="00F205E3" w:rsidRPr="004D3D1B" w:rsidRDefault="00F205E3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4D3D1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9047" w:type="dxa"/>
            <w:gridSpan w:val="3"/>
          </w:tcPr>
          <w:p w14:paraId="049150B0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Managed and monitored </w:t>
            </w:r>
            <w:r w:rsidR="00225B65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15</w:t>
            </w: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 resources on the allotted work</w:t>
            </w:r>
          </w:p>
          <w:p w14:paraId="049150B1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Project management activities like EQUIP task creation and PMP related works and Quality related work (SOC audit reports)</w:t>
            </w:r>
          </w:p>
          <w:p w14:paraId="049150B2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Actively involved in the </w:t>
            </w:r>
            <w:r w:rsidRPr="00EB4E7A">
              <w:rPr>
                <w:rFonts w:ascii="Tahoma" w:hAnsi="Tahoma"/>
                <w:b/>
                <w:spacing w:val="10"/>
                <w:sz w:val="18"/>
                <w:szCs w:val="18"/>
                <w:lang w:val="en-US" w:eastAsia="en-US"/>
              </w:rPr>
              <w:t>Power BI</w:t>
            </w:r>
            <w:r w:rsidR="007C3FAD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,</w:t>
            </w:r>
            <w:r w:rsidR="00EE7CA2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 </w:t>
            </w:r>
            <w:r w:rsidR="00EB4E7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Environment Setup and report </w:t>
            </w:r>
            <w:r w:rsidR="005C2A15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development</w:t>
            </w: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 </w:t>
            </w:r>
          </w:p>
          <w:p w14:paraId="049150B3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in the requirement analysis and captured the requirement</w:t>
            </w:r>
          </w:p>
          <w:p w14:paraId="049150B4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with the different Business analysts to understand more about the requirements</w:t>
            </w:r>
          </w:p>
          <w:p w14:paraId="049150B5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Interacted different team to understand the requirements like Unisure, Pega, Consolidation Master.</w:t>
            </w:r>
          </w:p>
          <w:p w14:paraId="049150B6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Dataset from different data sources like excel, SQL server, SQL Server Analysis service, Txt/CSV etc. to design data model in Power BI</w:t>
            </w:r>
          </w:p>
          <w:p w14:paraId="049150B7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Defined Tables relationships within Power BI and managed roles</w:t>
            </w:r>
          </w:p>
          <w:p w14:paraId="049150B8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Reports like tabular and chart reports with different option.</w:t>
            </w:r>
          </w:p>
          <w:p w14:paraId="049150B9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different type of visualizations onusersinterests.</w:t>
            </w:r>
          </w:p>
          <w:p w14:paraId="049150BA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power BI report Templates.</w:t>
            </w:r>
          </w:p>
          <w:p w14:paraId="049150BB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reports/visuals using direct query.</w:t>
            </w:r>
          </w:p>
          <w:p w14:paraId="049150BC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Applied DAX functions to bring the calculated column in Power BI</w:t>
            </w:r>
          </w:p>
          <w:p w14:paraId="049150BD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Used different features like Drill through, Drill up/down,</w:t>
            </w:r>
          </w:p>
          <w:p w14:paraId="049150BE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Converted the reports into Dashboards on required Basis.</w:t>
            </w:r>
          </w:p>
          <w:p w14:paraId="049150BF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Publish the reports into report server to make other users to view the report.</w:t>
            </w:r>
          </w:p>
          <w:p w14:paraId="049150C0" w14:textId="77777777" w:rsidR="00F205E3" w:rsidRPr="009C6A1A" w:rsidRDefault="00F205E3" w:rsidP="00F205E3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9C6A1A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Given User training to understand about the reports</w:t>
            </w:r>
          </w:p>
          <w:p w14:paraId="049150C1" w14:textId="77777777" w:rsidR="00F205E3" w:rsidRPr="009C6A1A" w:rsidRDefault="00F205E3" w:rsidP="00B166FD">
            <w:pPr>
              <w:pStyle w:val="NormalArial"/>
              <w:numPr>
                <w:ilvl w:val="0"/>
                <w:numId w:val="0"/>
              </w:numPr>
              <w:ind w:left="720"/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</w:p>
        </w:tc>
      </w:tr>
    </w:tbl>
    <w:p w14:paraId="049150C3" w14:textId="77777777" w:rsidR="00501737" w:rsidRPr="00B913B9" w:rsidRDefault="00501737" w:rsidP="00501737">
      <w:pPr>
        <w:rPr>
          <w:rFonts w:ascii="Trebuchet MS" w:hAnsi="Trebuchet MS" w:cs="Courier New"/>
          <w:bCs/>
          <w:iCs/>
          <w:sz w:val="18"/>
          <w:szCs w:val="18"/>
          <w:lang w:eastAsia="en-GB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58"/>
        <w:gridCol w:w="1418"/>
        <w:gridCol w:w="4659"/>
        <w:gridCol w:w="2970"/>
      </w:tblGrid>
      <w:tr w:rsidR="00501737" w:rsidRPr="00501737" w14:paraId="049150C9" w14:textId="77777777" w:rsidTr="00501737">
        <w:trPr>
          <w:tblHeader/>
        </w:trPr>
        <w:tc>
          <w:tcPr>
            <w:tcW w:w="3376" w:type="dxa"/>
            <w:gridSpan w:val="2"/>
            <w:tcBorders>
              <w:right w:val="nil"/>
            </w:tcBorders>
            <w:shd w:val="clear" w:color="auto" w:fill="D5E4F7"/>
            <w:vAlign w:val="center"/>
          </w:tcPr>
          <w:p w14:paraId="049150C4" w14:textId="77777777" w:rsidR="00501737" w:rsidRPr="00501737" w:rsidRDefault="00501737" w:rsidP="001E11B5">
            <w:pPr>
              <w:pStyle w:val="TableHeadingColumn"/>
              <w:ind w:left="0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Products&amp; Finance</w:t>
            </w:r>
          </w:p>
        </w:tc>
        <w:tc>
          <w:tcPr>
            <w:tcW w:w="4659" w:type="dxa"/>
            <w:tcBorders>
              <w:left w:val="nil"/>
              <w:right w:val="nil"/>
            </w:tcBorders>
            <w:shd w:val="clear" w:color="auto" w:fill="D5E4F7"/>
            <w:vAlign w:val="center"/>
          </w:tcPr>
          <w:p w14:paraId="049150C5" w14:textId="77777777" w:rsidR="003E7F7D" w:rsidRDefault="003E7F7D" w:rsidP="00501737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7B" wp14:editId="0491517C">
                  <wp:extent cx="482600" cy="319722"/>
                  <wp:effectExtent l="0" t="0" r="0" b="4445"/>
                  <wp:docPr id="8591732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95" cy="3271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9150C6" w14:textId="77777777" w:rsidR="00501737" w:rsidRPr="00501737" w:rsidRDefault="00501737" w:rsidP="00501737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HCL Technologies</w:t>
            </w:r>
          </w:p>
          <w:p w14:paraId="049150C7" w14:textId="77777777" w:rsidR="00501737" w:rsidRPr="00501737" w:rsidRDefault="00501737" w:rsidP="00501737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Boeing, Sonoco, BOI, Nokia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D5E4F7"/>
            <w:vAlign w:val="center"/>
          </w:tcPr>
          <w:p w14:paraId="049150C8" w14:textId="77777777" w:rsidR="00501737" w:rsidRPr="00501737" w:rsidRDefault="00501737" w:rsidP="001E11B5">
            <w:pPr>
              <w:pStyle w:val="TableHeadingColumn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Mar’14 - Feb’19</w:t>
            </w:r>
          </w:p>
        </w:tc>
      </w:tr>
      <w:tr w:rsidR="00501737" w:rsidRPr="00501737" w14:paraId="049150CC" w14:textId="77777777" w:rsidTr="00F704D2">
        <w:tc>
          <w:tcPr>
            <w:tcW w:w="1958" w:type="dxa"/>
          </w:tcPr>
          <w:p w14:paraId="049150CA" w14:textId="77777777" w:rsidR="00501737" w:rsidRPr="00F704D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F704D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Project Type</w:t>
            </w:r>
          </w:p>
        </w:tc>
        <w:tc>
          <w:tcPr>
            <w:tcW w:w="9047" w:type="dxa"/>
            <w:gridSpan w:val="3"/>
          </w:tcPr>
          <w:p w14:paraId="049150CB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Development/Support</w:t>
            </w:r>
          </w:p>
        </w:tc>
      </w:tr>
      <w:tr w:rsidR="00501737" w:rsidRPr="00501737" w14:paraId="049150CF" w14:textId="77777777" w:rsidTr="00F704D2">
        <w:tc>
          <w:tcPr>
            <w:tcW w:w="1958" w:type="dxa"/>
          </w:tcPr>
          <w:p w14:paraId="049150CD" w14:textId="77777777" w:rsidR="00501737" w:rsidRPr="00F704D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F704D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9047" w:type="dxa"/>
            <w:gridSpan w:val="3"/>
          </w:tcPr>
          <w:p w14:paraId="049150CE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Power BI&amp;SAP BO/BODS/BW,Lead Consultant</w:t>
            </w:r>
          </w:p>
        </w:tc>
      </w:tr>
      <w:tr w:rsidR="00501737" w:rsidRPr="00501737" w14:paraId="049150D2" w14:textId="77777777" w:rsidTr="00F704D2">
        <w:tc>
          <w:tcPr>
            <w:tcW w:w="1958" w:type="dxa"/>
          </w:tcPr>
          <w:p w14:paraId="049150D0" w14:textId="77777777" w:rsidR="00501737" w:rsidRPr="00F704D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F704D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Description</w:t>
            </w:r>
          </w:p>
        </w:tc>
        <w:tc>
          <w:tcPr>
            <w:tcW w:w="9047" w:type="dxa"/>
            <w:gridSpan w:val="3"/>
          </w:tcPr>
          <w:p w14:paraId="049150D1" w14:textId="77777777" w:rsidR="00501737" w:rsidRPr="00501737" w:rsidRDefault="00501737" w:rsidP="00B166FD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Proactively worked in Development and Support Teams.</w:t>
            </w:r>
          </w:p>
        </w:tc>
      </w:tr>
      <w:tr w:rsidR="00501737" w:rsidRPr="00501737" w14:paraId="049150F6" w14:textId="77777777" w:rsidTr="00F704D2">
        <w:tc>
          <w:tcPr>
            <w:tcW w:w="1958" w:type="dxa"/>
          </w:tcPr>
          <w:p w14:paraId="049150D3" w14:textId="77777777" w:rsidR="00501737" w:rsidRPr="00F704D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F704D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9047" w:type="dxa"/>
            <w:gridSpan w:val="3"/>
          </w:tcPr>
          <w:p w14:paraId="049150D4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Managed 15 members BI team</w:t>
            </w:r>
          </w:p>
          <w:p w14:paraId="049150D5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Actively involved in the requirement analysis and captured the requirement </w:t>
            </w:r>
          </w:p>
          <w:p w14:paraId="049150D6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Interacted different team to understand the requirements like SharePoint application team, Service Now team etc..</w:t>
            </w:r>
          </w:p>
          <w:p w14:paraId="049150D7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Dataset from different data sources like SharePoint, excel, SQL server, SAP BW etc. to design data model in Power BI</w:t>
            </w:r>
          </w:p>
          <w:p w14:paraId="049150D8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Defined Tables relationships within Power BI</w:t>
            </w:r>
          </w:p>
          <w:p w14:paraId="049150D9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Imported data from different data sources to Power BI to generate reports</w:t>
            </w:r>
          </w:p>
          <w:p w14:paraId="049150DA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DAX Queries to generated computed columns in Power BI</w:t>
            </w:r>
          </w:p>
          <w:p w14:paraId="049150DB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Power BI Reports with features like Drill through, Drill up/down, performing aggregations using calculated columns and Measures with DAX &amp; using custom visualizations from marketplace and local files.</w:t>
            </w:r>
          </w:p>
          <w:p w14:paraId="049150DC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implemented the business logic by using wide set of DAX functions</w:t>
            </w:r>
          </w:p>
          <w:p w14:paraId="049150DD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Explore data in a Variety of ways and across multiple visualizations using Power BI</w:t>
            </w:r>
          </w:p>
          <w:p w14:paraId="049150DE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Published reports and dashboards using Power BI</w:t>
            </w:r>
          </w:p>
          <w:p w14:paraId="049150DF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Made team to understand DB Model while solving Universe related issues in UDT &amp;IDT.</w:t>
            </w:r>
          </w:p>
          <w:p w14:paraId="049150E0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lastRenderedPageBreak/>
              <w:t>Created WEBI reports and dashboards.</w:t>
            </w:r>
          </w:p>
          <w:p w14:paraId="049150E1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Performed BO Admin activities rectified server related activities and involved in defining security model</w:t>
            </w:r>
          </w:p>
          <w:p w14:paraId="049150E2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on developing SAP BODS jobs to extract data from different heterogeneous source systems like flat files, CSV, Excel files, SQL server and Oracle and SAP systems</w:t>
            </w:r>
          </w:p>
          <w:p w14:paraId="049150E3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in Preparing Technical documents.</w:t>
            </w:r>
          </w:p>
          <w:p w14:paraId="049150E4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in Designing jobs using data integrator and platform transforms.</w:t>
            </w:r>
          </w:p>
          <w:p w14:paraId="049150E5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in Code promotion activities.</w:t>
            </w:r>
          </w:p>
          <w:p w14:paraId="049150E6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on implementation, integration and support projects with SAP and NONSAP (MS SQL Server, Oracle ) systems.</w:t>
            </w:r>
          </w:p>
          <w:p w14:paraId="049150E7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Experience on configuring repositories, job servers, monitoring and scheduling jobs in DS console.</w:t>
            </w:r>
          </w:p>
          <w:p w14:paraId="049150E8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extensively on data warehouse design and Architecture Role.</w:t>
            </w:r>
          </w:p>
          <w:p w14:paraId="049150E9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performance fine tuning of reports</w:t>
            </w:r>
          </w:p>
          <w:p w14:paraId="049150EA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action filters, parameters and calculated sets for preparing dashboards and worksheets in Tableau.</w:t>
            </w:r>
          </w:p>
          <w:p w14:paraId="049150EB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Restricted data for users using Row level security and User filters in Design Studio.</w:t>
            </w:r>
          </w:p>
          <w:p w14:paraId="049150EC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Translated Business rules to Technical design documents, and also tested the same using Test case documents.</w:t>
            </w:r>
          </w:p>
          <w:p w14:paraId="049150ED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Scheduled BO Reports to user mailbox by using CMC. Migrated reports from one environment to another by using promotional management (CMC).Worked on user access request and created groups.</w:t>
            </w:r>
          </w:p>
          <w:p w14:paraId="049150EE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Pro-actively identifying support and maintenance issues in the application and ensure preventive activities</w:t>
            </w:r>
          </w:p>
          <w:p w14:paraId="049150EF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Periodical communication with the business stakeholders on the project status</w:t>
            </w:r>
          </w:p>
          <w:p w14:paraId="049150F0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the complete SDLC from requirements gathering, analysis, design, development, implementation, testing and maintenance</w:t>
            </w:r>
          </w:p>
          <w:p w14:paraId="049150F1" w14:textId="77777777" w:rsidR="00501737" w:rsidRPr="00501737" w:rsidRDefault="00501737" w:rsidP="00501737">
            <w:pPr>
              <w:numPr>
                <w:ilvl w:val="0"/>
                <w:numId w:val="44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Followed agile model on delivery</w:t>
            </w:r>
          </w:p>
          <w:p w14:paraId="049150F2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Coordinated with Testing Team to write the Test Cases</w:t>
            </w:r>
          </w:p>
          <w:p w14:paraId="049150F3" w14:textId="77777777" w:rsidR="00501737" w:rsidRPr="00501737" w:rsidRDefault="00501737" w:rsidP="00501737">
            <w:pPr>
              <w:numPr>
                <w:ilvl w:val="0"/>
                <w:numId w:val="44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Coordinated with to management to establish new business proposals.</w:t>
            </w:r>
          </w:p>
          <w:p w14:paraId="049150F4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Preparing metrics in accordance with agreed upon SLAs and presenting to delivery manager for his review/approval.</w:t>
            </w:r>
          </w:p>
          <w:p w14:paraId="049150F5" w14:textId="77777777" w:rsidR="00501737" w:rsidRPr="00501737" w:rsidRDefault="00501737" w:rsidP="00501737">
            <w:pPr>
              <w:numPr>
                <w:ilvl w:val="0"/>
                <w:numId w:val="44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Maintained 100% defect from on Deliverables.</w:t>
            </w:r>
          </w:p>
        </w:tc>
      </w:tr>
    </w:tbl>
    <w:p w14:paraId="049150F7" w14:textId="77777777" w:rsidR="00501737" w:rsidRPr="00501737" w:rsidRDefault="00501737" w:rsidP="00501737">
      <w:pPr>
        <w:rPr>
          <w:sz w:val="18"/>
          <w:szCs w:val="18"/>
        </w:rPr>
      </w:pP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95"/>
        <w:gridCol w:w="541"/>
        <w:gridCol w:w="6378"/>
        <w:gridCol w:w="1843"/>
      </w:tblGrid>
      <w:tr w:rsidR="00501737" w:rsidRPr="00501737" w14:paraId="049150FC" w14:textId="77777777" w:rsidTr="001E11B5">
        <w:trPr>
          <w:tblHeader/>
        </w:trPr>
        <w:tc>
          <w:tcPr>
            <w:tcW w:w="2836" w:type="dxa"/>
            <w:gridSpan w:val="2"/>
            <w:tcBorders>
              <w:right w:val="nil"/>
            </w:tcBorders>
            <w:shd w:val="clear" w:color="auto" w:fill="D5E4F7"/>
            <w:vAlign w:val="center"/>
          </w:tcPr>
          <w:p w14:paraId="049150F8" w14:textId="77777777" w:rsidR="00501737" w:rsidRPr="001E11B5" w:rsidRDefault="00501737" w:rsidP="001E11B5">
            <w:pPr>
              <w:pStyle w:val="TableHeadingColumn"/>
              <w:ind w:left="0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1E11B5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Products</w:t>
            </w:r>
          </w:p>
        </w:tc>
        <w:tc>
          <w:tcPr>
            <w:tcW w:w="6378" w:type="dxa"/>
            <w:tcBorders>
              <w:left w:val="nil"/>
              <w:right w:val="nil"/>
            </w:tcBorders>
            <w:shd w:val="clear" w:color="auto" w:fill="D5E4F7"/>
            <w:vAlign w:val="center"/>
          </w:tcPr>
          <w:p w14:paraId="049150F9" w14:textId="77777777" w:rsidR="00F04B34" w:rsidRDefault="00F04B34" w:rsidP="001E11B5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7D" wp14:editId="0491517E">
                  <wp:extent cx="704756" cy="304821"/>
                  <wp:effectExtent l="0" t="0" r="635" b="0"/>
                  <wp:docPr id="19141609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737" cy="3125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9150FA" w14:textId="77777777" w:rsidR="00501737" w:rsidRPr="001E11B5" w:rsidRDefault="00501737" w:rsidP="001E11B5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1E11B5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Keenan Associates, a Client of Future Focus InfoTech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D5E4F7"/>
            <w:vAlign w:val="center"/>
          </w:tcPr>
          <w:p w14:paraId="049150FB" w14:textId="77777777" w:rsidR="00501737" w:rsidRPr="001E11B5" w:rsidRDefault="00501737" w:rsidP="00B166FD">
            <w:pPr>
              <w:pStyle w:val="TableHeadingColumn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1E11B5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June’13-Aug’13</w:t>
            </w:r>
          </w:p>
        </w:tc>
      </w:tr>
      <w:tr w:rsidR="00501737" w:rsidRPr="00501737" w14:paraId="049150FF" w14:textId="77777777" w:rsidTr="001E11B5">
        <w:tc>
          <w:tcPr>
            <w:tcW w:w="2295" w:type="dxa"/>
          </w:tcPr>
          <w:p w14:paraId="049150FD" w14:textId="77777777" w:rsidR="00501737" w:rsidRPr="00303F10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303F10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Project Type</w:t>
            </w:r>
          </w:p>
        </w:tc>
        <w:tc>
          <w:tcPr>
            <w:tcW w:w="8762" w:type="dxa"/>
            <w:gridSpan w:val="3"/>
          </w:tcPr>
          <w:p w14:paraId="049150FE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Development</w:t>
            </w:r>
          </w:p>
        </w:tc>
      </w:tr>
      <w:tr w:rsidR="00501737" w:rsidRPr="00501737" w14:paraId="04915102" w14:textId="77777777" w:rsidTr="001E11B5">
        <w:tc>
          <w:tcPr>
            <w:tcW w:w="2295" w:type="dxa"/>
          </w:tcPr>
          <w:p w14:paraId="04915100" w14:textId="77777777" w:rsidR="00501737" w:rsidRPr="00303F10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303F10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8762" w:type="dxa"/>
            <w:gridSpan w:val="3"/>
          </w:tcPr>
          <w:p w14:paraId="04915101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SAP BO/BI Lead</w:t>
            </w:r>
          </w:p>
        </w:tc>
      </w:tr>
      <w:tr w:rsidR="00501737" w:rsidRPr="00501737" w14:paraId="04915116" w14:textId="77777777" w:rsidTr="001E11B5">
        <w:tc>
          <w:tcPr>
            <w:tcW w:w="2295" w:type="dxa"/>
          </w:tcPr>
          <w:p w14:paraId="04915103" w14:textId="77777777" w:rsidR="00501737" w:rsidRPr="00303F10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303F10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8762" w:type="dxa"/>
            <w:gridSpan w:val="3"/>
          </w:tcPr>
          <w:p w14:paraId="04915104" w14:textId="77777777" w:rsidR="00501737" w:rsidRPr="00501737" w:rsidRDefault="00501737" w:rsidP="00501737">
            <w:pPr>
              <w:numPr>
                <w:ilvl w:val="0"/>
                <w:numId w:val="44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 xml:space="preserve">Involved from Scratch, Planning, Design, Implementation phases of Report Development. </w:t>
            </w:r>
          </w:p>
          <w:p w14:paraId="04915105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with different teams, for executing the day to day support and Development activities</w:t>
            </w:r>
          </w:p>
          <w:p w14:paraId="04915106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Communicating project status to the Client and Management on periodic basis</w:t>
            </w:r>
          </w:p>
          <w:p w14:paraId="04915107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Involving in the WAR Room Meetings and coordinated with multiple vendors to resolve Critical incidents </w:t>
            </w:r>
          </w:p>
          <w:p w14:paraId="04915108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Trained and developed an offshore team of members</w:t>
            </w:r>
          </w:p>
          <w:p w14:paraId="04915109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Managing  team to customize, develop and deliver offshore project</w:t>
            </w:r>
          </w:p>
          <w:p w14:paraId="0491510A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Pro-actively identifying support and maintenance issues in the application and ensure preventive activities</w:t>
            </w:r>
          </w:p>
          <w:p w14:paraId="0491510B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Coordinating knowledge transfer from development group to support team for new </w:t>
            </w: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lastRenderedPageBreak/>
              <w:t>functionalities.</w:t>
            </w:r>
          </w:p>
          <w:p w14:paraId="0491510C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Preparing work packs and resource estimation for new projects and developments.</w:t>
            </w:r>
          </w:p>
          <w:p w14:paraId="0491510D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Preparing metrics in accordance with agreed upon SLAs and presenting to delivery manager for his review/approval.</w:t>
            </w:r>
          </w:p>
          <w:p w14:paraId="0491510E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Coordinating deployment of fixes/release to various customer sites.</w:t>
            </w:r>
          </w:p>
          <w:p w14:paraId="0491510F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the complete SDLC from requirements gathering, analysis, design, development, implementation, testing and maintenance</w:t>
            </w:r>
          </w:p>
          <w:p w14:paraId="04915110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Lead the Team in the Universe Design by analyzing the DB Model.</w:t>
            </w:r>
          </w:p>
          <w:p w14:paraId="04915111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Universe Development.</w:t>
            </w:r>
          </w:p>
          <w:p w14:paraId="04915112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the Report Design and Development.</w:t>
            </w:r>
          </w:p>
          <w:p w14:paraId="04915113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and guided team in designing dashboards.</w:t>
            </w:r>
          </w:p>
          <w:p w14:paraId="04915114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Coordinating with Testing Team to write the Test Cases</w:t>
            </w:r>
          </w:p>
          <w:p w14:paraId="04915115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Coordinated with to management to establish new business proposals.</w:t>
            </w:r>
          </w:p>
        </w:tc>
      </w:tr>
    </w:tbl>
    <w:p w14:paraId="04915117" w14:textId="77777777" w:rsidR="00501737" w:rsidRPr="00501737" w:rsidRDefault="00501737" w:rsidP="00501737">
      <w:pPr>
        <w:rPr>
          <w:sz w:val="18"/>
          <w:szCs w:val="18"/>
        </w:rPr>
      </w:pP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88"/>
        <w:gridCol w:w="264"/>
        <w:gridCol w:w="6521"/>
        <w:gridCol w:w="1984"/>
      </w:tblGrid>
      <w:tr w:rsidR="001C23E2" w:rsidRPr="00501737" w14:paraId="0491511C" w14:textId="77777777" w:rsidTr="009E5D80">
        <w:trPr>
          <w:tblHeader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18" w14:textId="77777777" w:rsidR="00501737" w:rsidRPr="009E5D80" w:rsidRDefault="00501737" w:rsidP="009E5D80">
            <w:pPr>
              <w:pStyle w:val="TableHeadingColumn"/>
              <w:ind w:left="0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9E5D80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Finance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19" w14:textId="77777777" w:rsidR="001C23E2" w:rsidRDefault="001C23E2" w:rsidP="009E5D80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7F" wp14:editId="04915180">
                  <wp:extent cx="1039674" cy="203517"/>
                  <wp:effectExtent l="0" t="0" r="0" b="6350"/>
                  <wp:docPr id="18431240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921" cy="208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91511A" w14:textId="77777777" w:rsidR="00501737" w:rsidRPr="009E5D80" w:rsidRDefault="00501737" w:rsidP="009E5D80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9E5D80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Franklin Templeton, a Client of Cognizant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11B" w14:textId="77777777" w:rsidR="00501737" w:rsidRPr="009E5D80" w:rsidRDefault="00501737" w:rsidP="009E5D80">
            <w:pPr>
              <w:pStyle w:val="TableHeadingColumn"/>
              <w:tabs>
                <w:tab w:val="left" w:pos="522"/>
              </w:tabs>
              <w:ind w:left="-108" w:firstLine="108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9E5D80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Apr’12–Apr’13</w:t>
            </w:r>
          </w:p>
        </w:tc>
      </w:tr>
      <w:tr w:rsidR="001C23E2" w:rsidRPr="00501737" w14:paraId="0491511F" w14:textId="77777777" w:rsidTr="009E5D80">
        <w:tc>
          <w:tcPr>
            <w:tcW w:w="2288" w:type="dxa"/>
          </w:tcPr>
          <w:p w14:paraId="0491511D" w14:textId="77777777" w:rsidR="00501737" w:rsidRPr="00844B4B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844B4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8769" w:type="dxa"/>
            <w:gridSpan w:val="3"/>
          </w:tcPr>
          <w:p w14:paraId="0491511E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SAP BO - Senior Associate</w:t>
            </w:r>
          </w:p>
        </w:tc>
      </w:tr>
      <w:tr w:rsidR="001C23E2" w:rsidRPr="00501737" w14:paraId="04915123" w14:textId="77777777" w:rsidTr="009E5D80">
        <w:tc>
          <w:tcPr>
            <w:tcW w:w="2288" w:type="dxa"/>
          </w:tcPr>
          <w:p w14:paraId="04915120" w14:textId="77777777" w:rsidR="00501737" w:rsidRPr="00844B4B" w:rsidRDefault="00501737" w:rsidP="00B166FD">
            <w:pPr>
              <w:spacing w:line="360" w:lineRule="auto"/>
              <w:jc w:val="both"/>
              <w:rPr>
                <w:b/>
                <w:bCs/>
                <w:sz w:val="18"/>
                <w:szCs w:val="18"/>
              </w:rPr>
            </w:pPr>
          </w:p>
          <w:p w14:paraId="04915121" w14:textId="77777777" w:rsidR="00501737" w:rsidRPr="00844B4B" w:rsidRDefault="00501737" w:rsidP="00B166FD">
            <w:pPr>
              <w:spacing w:line="360" w:lineRule="auto"/>
              <w:jc w:val="both"/>
              <w:rPr>
                <w:b/>
                <w:bCs/>
                <w:sz w:val="18"/>
                <w:szCs w:val="18"/>
              </w:rPr>
            </w:pPr>
            <w:r w:rsidRPr="00844B4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69" w:type="dxa"/>
            <w:gridSpan w:val="3"/>
          </w:tcPr>
          <w:p w14:paraId="04915122" w14:textId="77777777" w:rsidR="00501737" w:rsidRPr="00501737" w:rsidRDefault="00501737" w:rsidP="00B166FD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The client is the major financial services group. Created financial reports on universe</w:t>
            </w:r>
          </w:p>
        </w:tc>
      </w:tr>
      <w:tr w:rsidR="001C23E2" w:rsidRPr="00501737" w14:paraId="0491512D" w14:textId="77777777" w:rsidTr="009E5D80">
        <w:tc>
          <w:tcPr>
            <w:tcW w:w="2288" w:type="dxa"/>
          </w:tcPr>
          <w:p w14:paraId="04915124" w14:textId="77777777" w:rsidR="00501737" w:rsidRPr="00844B4B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844B4B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8769" w:type="dxa"/>
            <w:gridSpan w:val="3"/>
          </w:tcPr>
          <w:p w14:paraId="04915125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Worked on Universe Design tool &amp; IDT for new reports.</w:t>
            </w:r>
          </w:p>
          <w:p w14:paraId="04915126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with team for executing the Development activities.</w:t>
            </w:r>
          </w:p>
          <w:p w14:paraId="04915127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Analyzing and Gathering requirements</w:t>
            </w:r>
          </w:p>
          <w:p w14:paraId="04915128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Creating design document</w:t>
            </w:r>
          </w:p>
          <w:p w14:paraId="04915129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Guided team to Developing the Universe based on design</w:t>
            </w:r>
          </w:p>
          <w:p w14:paraId="0491512A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Involved in Unit Testing</w:t>
            </w:r>
          </w:p>
          <w:p w14:paraId="0491512B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Managed team with sufficient task.</w:t>
            </w:r>
          </w:p>
          <w:p w14:paraId="0491512C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Prepared metrics for the Higher management</w:t>
            </w:r>
          </w:p>
        </w:tc>
      </w:tr>
    </w:tbl>
    <w:p w14:paraId="0491512E" w14:textId="77777777" w:rsidR="00501737" w:rsidRPr="00501737" w:rsidRDefault="00501737" w:rsidP="00501737">
      <w:pPr>
        <w:rPr>
          <w:sz w:val="18"/>
          <w:szCs w:val="18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760"/>
        <w:gridCol w:w="5167"/>
        <w:gridCol w:w="2835"/>
      </w:tblGrid>
      <w:tr w:rsidR="00501737" w:rsidRPr="00501737" w14:paraId="04915133" w14:textId="77777777" w:rsidTr="00591BB7">
        <w:trPr>
          <w:trHeight w:val="533"/>
          <w:tblHeader/>
        </w:trPr>
        <w:tc>
          <w:tcPr>
            <w:tcW w:w="3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2F" w14:textId="77777777" w:rsidR="00501737" w:rsidRPr="00591BB7" w:rsidRDefault="00501737" w:rsidP="00B166FD">
            <w:pPr>
              <w:pStyle w:val="TableHeadingColumn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91BB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Products</w:t>
            </w:r>
          </w:p>
        </w:tc>
        <w:tc>
          <w:tcPr>
            <w:tcW w:w="5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30" w14:textId="77777777" w:rsidR="00C46CE8" w:rsidRDefault="00C46CE8" w:rsidP="00591BB7">
            <w:pPr>
              <w:pStyle w:val="TableHeadingColumn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81" wp14:editId="04915182">
                  <wp:extent cx="603250" cy="387086"/>
                  <wp:effectExtent l="0" t="0" r="6350" b="0"/>
                  <wp:docPr id="102677852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611" b="17222"/>
                          <a:stretch/>
                        </pic:blipFill>
                        <pic:spPr bwMode="auto">
                          <a:xfrm>
                            <a:off x="0" y="0"/>
                            <a:ext cx="608986" cy="39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915131" w14:textId="77777777" w:rsidR="00501737" w:rsidRPr="00591BB7" w:rsidRDefault="00501737" w:rsidP="00591BB7">
            <w:pPr>
              <w:pStyle w:val="TableHeadingColumn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91BB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Ernst &amp; Young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132" w14:textId="77777777" w:rsidR="00501737" w:rsidRPr="00591BB7" w:rsidRDefault="00501737" w:rsidP="00591BB7">
            <w:pPr>
              <w:pStyle w:val="TableHeadingColumn"/>
              <w:ind w:left="0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591BB7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Dec’11- Mar’12</w:t>
            </w:r>
          </w:p>
        </w:tc>
      </w:tr>
      <w:tr w:rsidR="00501737" w:rsidRPr="00501737" w14:paraId="04915136" w14:textId="77777777" w:rsidTr="00591BB7">
        <w:tblPrEx>
          <w:tblCellMar>
            <w:left w:w="115" w:type="dxa"/>
            <w:right w:w="115" w:type="dxa"/>
          </w:tblCellMar>
        </w:tblPrEx>
        <w:trPr>
          <w:trHeight w:val="407"/>
        </w:trPr>
        <w:tc>
          <w:tcPr>
            <w:tcW w:w="2295" w:type="dxa"/>
          </w:tcPr>
          <w:p w14:paraId="04915134" w14:textId="77777777" w:rsidR="00501737" w:rsidRPr="002B6C1E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2B6C1E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8762" w:type="dxa"/>
            <w:gridSpan w:val="3"/>
          </w:tcPr>
          <w:p w14:paraId="04915135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SAP BO - Team Lead</w:t>
            </w:r>
          </w:p>
        </w:tc>
      </w:tr>
      <w:tr w:rsidR="00501737" w:rsidRPr="00501737" w14:paraId="04915139" w14:textId="77777777" w:rsidTr="002B6C1E">
        <w:tblPrEx>
          <w:tblCellMar>
            <w:left w:w="115" w:type="dxa"/>
            <w:right w:w="115" w:type="dxa"/>
          </w:tblCellMar>
        </w:tblPrEx>
        <w:trPr>
          <w:trHeight w:val="399"/>
        </w:trPr>
        <w:tc>
          <w:tcPr>
            <w:tcW w:w="2295" w:type="dxa"/>
          </w:tcPr>
          <w:p w14:paraId="04915137" w14:textId="77777777" w:rsidR="00501737" w:rsidRPr="002B6C1E" w:rsidRDefault="00501737" w:rsidP="00B166FD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b/>
                <w:bCs/>
                <w:sz w:val="18"/>
                <w:szCs w:val="18"/>
              </w:rPr>
            </w:pPr>
            <w:r w:rsidRPr="002B6C1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62" w:type="dxa"/>
            <w:gridSpan w:val="3"/>
          </w:tcPr>
          <w:p w14:paraId="04915138" w14:textId="77777777" w:rsidR="00501737" w:rsidRPr="00501737" w:rsidRDefault="00501737" w:rsidP="00B166FD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The client is a Multinational FMCG</w:t>
            </w:r>
          </w:p>
        </w:tc>
      </w:tr>
      <w:tr w:rsidR="00501737" w:rsidRPr="00501737" w14:paraId="04915147" w14:textId="77777777" w:rsidTr="00591BB7">
        <w:tblPrEx>
          <w:tblCellMar>
            <w:left w:w="115" w:type="dxa"/>
            <w:right w:w="115" w:type="dxa"/>
          </w:tblCellMar>
        </w:tblPrEx>
        <w:trPr>
          <w:trHeight w:val="579"/>
        </w:trPr>
        <w:tc>
          <w:tcPr>
            <w:tcW w:w="2295" w:type="dxa"/>
          </w:tcPr>
          <w:p w14:paraId="0491513A" w14:textId="77777777" w:rsidR="00501737" w:rsidRPr="002B6C1E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2B6C1E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8762" w:type="dxa"/>
            <w:gridSpan w:val="3"/>
          </w:tcPr>
          <w:p w14:paraId="0491513B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Analyzed Requirements for Reports, Dashboards and Created as well as maintained Universes.</w:t>
            </w:r>
          </w:p>
          <w:p w14:paraId="0491513C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with teamfor executing Development activities</w:t>
            </w:r>
          </w:p>
          <w:p w14:paraId="0491513D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Analyzing the requirement specifications </w:t>
            </w:r>
          </w:p>
          <w:p w14:paraId="0491513E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Preparing Work Estimation for designing ETL, Creating Cubes and reports</w:t>
            </w:r>
          </w:p>
          <w:p w14:paraId="0491513F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Creating design and technical documents.</w:t>
            </w:r>
          </w:p>
          <w:p w14:paraId="04915140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Designing ETL, Creating Cubes and reports</w:t>
            </w:r>
          </w:p>
          <w:p w14:paraId="04915141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Web Intelligence reports for leaders in the organization based on BEx Query</w:t>
            </w:r>
          </w:p>
          <w:p w14:paraId="04915142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Scaling up the team members to designing ETL and developing reports using SSIS, SSAS,SSRS</w:t>
            </w:r>
          </w:p>
          <w:p w14:paraId="04915143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Conducting team meeting to identify the issues/risks.</w:t>
            </w:r>
          </w:p>
          <w:p w14:paraId="04915144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Interacting with business stakeholders to get the clarification on the requirement</w:t>
            </w:r>
          </w:p>
          <w:p w14:paraId="04915145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Performing reviews and ensuring the quality of deliverables</w:t>
            </w:r>
          </w:p>
          <w:p w14:paraId="04915146" w14:textId="77777777" w:rsidR="00501737" w:rsidRPr="00501737" w:rsidRDefault="00501737" w:rsidP="00501737">
            <w:pPr>
              <w:pStyle w:val="NormalArial"/>
              <w:numPr>
                <w:ilvl w:val="0"/>
                <w:numId w:val="48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Supporting management in providing the metrics.</w:t>
            </w:r>
          </w:p>
        </w:tc>
      </w:tr>
    </w:tbl>
    <w:p w14:paraId="04915148" w14:textId="77777777" w:rsidR="00501737" w:rsidRPr="00501737" w:rsidRDefault="00501737" w:rsidP="00501737">
      <w:pPr>
        <w:rPr>
          <w:sz w:val="18"/>
          <w:szCs w:val="18"/>
        </w:rPr>
      </w:pP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88"/>
        <w:gridCol w:w="758"/>
        <w:gridCol w:w="5034"/>
        <w:gridCol w:w="2977"/>
      </w:tblGrid>
      <w:tr w:rsidR="00501737" w:rsidRPr="00501737" w14:paraId="0491514D" w14:textId="77777777" w:rsidTr="003B4D01">
        <w:trPr>
          <w:tblHeader/>
        </w:trPr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49" w14:textId="77777777" w:rsidR="00501737" w:rsidRPr="003B4D01" w:rsidRDefault="00501737" w:rsidP="00B166FD">
            <w:pPr>
              <w:pStyle w:val="TableHeadingColumn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3B4D01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lastRenderedPageBreak/>
              <w:t>Products &amp; Finance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4A" w14:textId="77777777" w:rsidR="00A65E65" w:rsidRDefault="00A65E65" w:rsidP="003B4D01">
            <w:pPr>
              <w:pStyle w:val="TableHeadingColumn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83" wp14:editId="04915184">
                  <wp:extent cx="577850" cy="324279"/>
                  <wp:effectExtent l="0" t="0" r="0" b="0"/>
                  <wp:docPr id="155321346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33" cy="331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91514B" w14:textId="77777777" w:rsidR="00501737" w:rsidRPr="003B4D01" w:rsidRDefault="00501737" w:rsidP="003B4D01">
            <w:pPr>
              <w:pStyle w:val="TableHeadingColumn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3B4D01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Accenture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14C" w14:textId="77777777" w:rsidR="00501737" w:rsidRPr="003B4D01" w:rsidRDefault="00501737" w:rsidP="003B4D01">
            <w:pPr>
              <w:pStyle w:val="TableHeadingColumn"/>
              <w:tabs>
                <w:tab w:val="left" w:pos="522"/>
              </w:tabs>
              <w:ind w:left="-108" w:firstLine="108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3B4D01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Mar’06–Nov’11</w:t>
            </w:r>
          </w:p>
        </w:tc>
      </w:tr>
      <w:tr w:rsidR="00501737" w:rsidRPr="00501737" w14:paraId="04915150" w14:textId="77777777" w:rsidTr="003B4D01">
        <w:tc>
          <w:tcPr>
            <w:tcW w:w="2288" w:type="dxa"/>
          </w:tcPr>
          <w:p w14:paraId="0491514E" w14:textId="77777777" w:rsidR="00501737" w:rsidRPr="00B36FCE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B36FCE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8769" w:type="dxa"/>
            <w:gridSpan w:val="3"/>
          </w:tcPr>
          <w:p w14:paraId="0491514F" w14:textId="77777777" w:rsidR="00501737" w:rsidRPr="00501737" w:rsidRDefault="00501737" w:rsidP="00B166FD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BO-Team Lead</w:t>
            </w:r>
          </w:p>
        </w:tc>
      </w:tr>
      <w:tr w:rsidR="00501737" w:rsidRPr="00501737" w14:paraId="04915155" w14:textId="77777777" w:rsidTr="003B4D01">
        <w:tc>
          <w:tcPr>
            <w:tcW w:w="2288" w:type="dxa"/>
          </w:tcPr>
          <w:p w14:paraId="04915151" w14:textId="77777777" w:rsidR="00501737" w:rsidRPr="00B36FCE" w:rsidRDefault="00501737" w:rsidP="00B166FD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b/>
                <w:bCs/>
                <w:sz w:val="18"/>
                <w:szCs w:val="18"/>
              </w:rPr>
            </w:pPr>
          </w:p>
          <w:p w14:paraId="04915152" w14:textId="77777777" w:rsidR="00501737" w:rsidRPr="00B36FCE" w:rsidRDefault="00501737" w:rsidP="00B166FD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b/>
                <w:bCs/>
                <w:sz w:val="18"/>
                <w:szCs w:val="18"/>
              </w:rPr>
            </w:pPr>
            <w:r w:rsidRPr="00B36FC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69" w:type="dxa"/>
            <w:gridSpan w:val="3"/>
          </w:tcPr>
          <w:p w14:paraId="04915153" w14:textId="77777777" w:rsidR="00501737" w:rsidRPr="00501737" w:rsidRDefault="00501737" w:rsidP="00B166FD">
            <w:pPr>
              <w:rPr>
                <w:sz w:val="18"/>
                <w:szCs w:val="18"/>
              </w:rPr>
            </w:pPr>
          </w:p>
          <w:p w14:paraId="04915154" w14:textId="77777777" w:rsidR="00501737" w:rsidRPr="00501737" w:rsidRDefault="00501737" w:rsidP="00B166FD">
            <w:pPr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Nokia Siemens Networks, GoldmanSachs&amp; Silverpoint Capital</w:t>
            </w:r>
          </w:p>
        </w:tc>
      </w:tr>
      <w:tr w:rsidR="00501737" w:rsidRPr="00501737" w14:paraId="04915164" w14:textId="77777777" w:rsidTr="003B4D01">
        <w:tc>
          <w:tcPr>
            <w:tcW w:w="2288" w:type="dxa"/>
          </w:tcPr>
          <w:p w14:paraId="04915156" w14:textId="77777777" w:rsidR="00501737" w:rsidRPr="00B36FCE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B36FCE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8769" w:type="dxa"/>
            <w:gridSpan w:val="3"/>
          </w:tcPr>
          <w:p w14:paraId="04915157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Created a solution for Comment Capture icon in the web-intelligence tool XIR3 (worked on application side).</w:t>
            </w:r>
          </w:p>
          <w:p w14:paraId="04915158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Actively involved with different teams, for executing the day to day support and Development activities.</w:t>
            </w:r>
          </w:p>
          <w:p w14:paraId="04915159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Involved in the complete SDLC from requirements gathering, analysis, design, development, </w:t>
            </w:r>
          </w:p>
          <w:p w14:paraId="0491515A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implementation, testing and maintenance</w:t>
            </w:r>
          </w:p>
          <w:p w14:paraId="0491515B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Handled the universe and report enhancements for application called IPM (Integrated Project Management) without any production outages.</w:t>
            </w:r>
          </w:p>
          <w:p w14:paraId="0491515C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Perform testing, peer review of changes, creation of test plans and test reports.</w:t>
            </w:r>
          </w:p>
          <w:p w14:paraId="0491515D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Worked at client place for 6 months as a developer for a release in NRC</w:t>
            </w:r>
          </w:p>
          <w:p w14:paraId="0491515E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Worked at onsite for 6 Months as an onsite Coordinator for one Major Release in MoTTo</w:t>
            </w:r>
          </w:p>
          <w:p w14:paraId="0491515F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Pro-actively identify non-complaint code and modify it to ensure compliance.</w:t>
            </w:r>
          </w:p>
          <w:p w14:paraId="04915160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Identified the issues and given Permanent fix that has bring down the reduction of  Incidents</w:t>
            </w:r>
          </w:p>
          <w:p w14:paraId="04915161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Preparing work packs and resource estimation for new projects and developments.</w:t>
            </w:r>
          </w:p>
          <w:p w14:paraId="04915162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 xml:space="preserve">Verification of the requirements using Unit testing while designing code. </w:t>
            </w:r>
          </w:p>
          <w:p w14:paraId="04915163" w14:textId="77777777" w:rsidR="00501737" w:rsidRPr="00501737" w:rsidRDefault="00501737" w:rsidP="00501737">
            <w:pPr>
              <w:pStyle w:val="NormalArial"/>
              <w:numPr>
                <w:ilvl w:val="0"/>
                <w:numId w:val="44"/>
              </w:numPr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</w:pPr>
            <w:r w:rsidRPr="00501737">
              <w:rPr>
                <w:rFonts w:ascii="Tahoma" w:hAnsi="Tahoma"/>
                <w:spacing w:val="10"/>
                <w:sz w:val="18"/>
                <w:szCs w:val="18"/>
                <w:lang w:val="en-US" w:eastAsia="en-US"/>
              </w:rPr>
              <w:t>Addition, Removal of Transaction Codes, authorizations, based upon Change request</w:t>
            </w:r>
          </w:p>
        </w:tc>
      </w:tr>
    </w:tbl>
    <w:p w14:paraId="04915165" w14:textId="77777777" w:rsidR="00501737" w:rsidRPr="00501737" w:rsidRDefault="00501737" w:rsidP="00501737">
      <w:pPr>
        <w:rPr>
          <w:sz w:val="18"/>
          <w:szCs w:val="18"/>
        </w:rPr>
      </w:pP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88"/>
        <w:gridCol w:w="758"/>
        <w:gridCol w:w="5318"/>
        <w:gridCol w:w="2693"/>
      </w:tblGrid>
      <w:tr w:rsidR="00501737" w:rsidRPr="00501737" w14:paraId="0491516A" w14:textId="77777777" w:rsidTr="0049410F">
        <w:trPr>
          <w:tblHeader/>
        </w:trPr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66" w14:textId="77777777" w:rsidR="00501737" w:rsidRPr="0049410F" w:rsidRDefault="0049410F" w:rsidP="00B166FD">
            <w:pPr>
              <w:pStyle w:val="TableHeadingColumn"/>
              <w:jc w:val="lef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Product</w:t>
            </w:r>
          </w:p>
        </w:tc>
        <w:tc>
          <w:tcPr>
            <w:tcW w:w="5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4F7"/>
            <w:vAlign w:val="center"/>
          </w:tcPr>
          <w:p w14:paraId="04915167" w14:textId="77777777" w:rsidR="00906746" w:rsidRDefault="00906746" w:rsidP="0049410F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>
              <w:rPr>
                <w:rFonts w:ascii="Tahoma" w:eastAsia="Times New Roman" w:hAnsi="Tahoma" w:cs="Arial"/>
                <w:bCs/>
                <w:smallCaps w:val="0"/>
                <w:noProof/>
                <w:spacing w:val="10"/>
                <w:sz w:val="18"/>
                <w:szCs w:val="18"/>
              </w:rPr>
              <w:drawing>
                <wp:inline distT="0" distB="0" distL="0" distR="0" wp14:anchorId="04915185" wp14:editId="04915186">
                  <wp:extent cx="822614" cy="361950"/>
                  <wp:effectExtent l="0" t="0" r="0" b="0"/>
                  <wp:docPr id="143324217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67" cy="36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15168" w14:textId="77777777" w:rsidR="00501737" w:rsidRPr="0049410F" w:rsidRDefault="00501737" w:rsidP="0049410F">
            <w:pPr>
              <w:pStyle w:val="TableHeadingColumn"/>
              <w:ind w:left="0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49410F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Brain Magic InfoTech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4F7"/>
            <w:vAlign w:val="center"/>
          </w:tcPr>
          <w:p w14:paraId="04915169" w14:textId="77777777" w:rsidR="00501737" w:rsidRPr="0049410F" w:rsidRDefault="00501737" w:rsidP="0049410F">
            <w:pPr>
              <w:pStyle w:val="TableHeadingColumn"/>
              <w:tabs>
                <w:tab w:val="left" w:pos="522"/>
              </w:tabs>
              <w:ind w:left="0"/>
              <w:jc w:val="right"/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</w:pPr>
            <w:r w:rsidRPr="0049410F">
              <w:rPr>
                <w:rFonts w:ascii="Tahoma" w:eastAsia="Times New Roman" w:hAnsi="Tahoma" w:cs="Arial"/>
                <w:bCs/>
                <w:smallCaps w:val="0"/>
                <w:spacing w:val="10"/>
                <w:sz w:val="18"/>
                <w:szCs w:val="18"/>
              </w:rPr>
              <w:t>Jun’03 -  Mar‘06</w:t>
            </w:r>
          </w:p>
        </w:tc>
      </w:tr>
      <w:tr w:rsidR="00501737" w:rsidRPr="00501737" w14:paraId="0491516D" w14:textId="77777777" w:rsidTr="0049410F">
        <w:tc>
          <w:tcPr>
            <w:tcW w:w="2288" w:type="dxa"/>
          </w:tcPr>
          <w:p w14:paraId="0491516B" w14:textId="77777777" w:rsidR="00501737" w:rsidRPr="006F1D1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6F1D1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Role</w:t>
            </w:r>
          </w:p>
        </w:tc>
        <w:tc>
          <w:tcPr>
            <w:tcW w:w="8769" w:type="dxa"/>
            <w:gridSpan w:val="3"/>
          </w:tcPr>
          <w:p w14:paraId="0491516C" w14:textId="77777777" w:rsidR="00501737" w:rsidRPr="00501737" w:rsidRDefault="00501737" w:rsidP="00E375CB">
            <w:pPr>
              <w:pStyle w:val="TableText"/>
              <w:ind w:left="0"/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</w:pPr>
            <w:r w:rsidRPr="00501737">
              <w:rPr>
                <w:rFonts w:ascii="Tahoma" w:eastAsia="Times New Roman" w:hAnsi="Tahoma" w:cs="Arial"/>
                <w:color w:val="auto"/>
                <w:spacing w:val="10"/>
                <w:sz w:val="18"/>
                <w:szCs w:val="18"/>
              </w:rPr>
              <w:t>Software Engineer</w:t>
            </w:r>
          </w:p>
        </w:tc>
      </w:tr>
      <w:tr w:rsidR="00501737" w:rsidRPr="00501737" w14:paraId="04915170" w14:textId="77777777" w:rsidTr="0049410F">
        <w:tc>
          <w:tcPr>
            <w:tcW w:w="2288" w:type="dxa"/>
          </w:tcPr>
          <w:p w14:paraId="0491516E" w14:textId="77777777" w:rsidR="00501737" w:rsidRPr="006F1D12" w:rsidRDefault="00501737" w:rsidP="00B166FD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b/>
                <w:bCs/>
                <w:sz w:val="18"/>
                <w:szCs w:val="18"/>
              </w:rPr>
            </w:pPr>
            <w:r w:rsidRPr="006F1D12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69" w:type="dxa"/>
            <w:gridSpan w:val="3"/>
          </w:tcPr>
          <w:p w14:paraId="0491516F" w14:textId="77777777" w:rsidR="00501737" w:rsidRPr="00501737" w:rsidRDefault="00501737" w:rsidP="00E375CB">
            <w:pPr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 xml:space="preserve">Delivered </w:t>
            </w:r>
            <w:r w:rsidR="00E375CB">
              <w:rPr>
                <w:sz w:val="18"/>
                <w:szCs w:val="18"/>
              </w:rPr>
              <w:t>OLAP repots using Business Objects tool and provided trainings</w:t>
            </w:r>
            <w:r w:rsidRPr="00501737">
              <w:rPr>
                <w:sz w:val="18"/>
                <w:szCs w:val="18"/>
              </w:rPr>
              <w:t xml:space="preserve"> </w:t>
            </w:r>
          </w:p>
        </w:tc>
      </w:tr>
      <w:tr w:rsidR="00501737" w:rsidRPr="00501737" w14:paraId="04915176" w14:textId="77777777" w:rsidTr="0049410F">
        <w:tc>
          <w:tcPr>
            <w:tcW w:w="2288" w:type="dxa"/>
          </w:tcPr>
          <w:p w14:paraId="04915171" w14:textId="77777777" w:rsidR="00501737" w:rsidRPr="006F1D12" w:rsidRDefault="00501737" w:rsidP="00B166FD">
            <w:pPr>
              <w:pStyle w:val="TableText"/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</w:pPr>
            <w:r w:rsidRPr="006F1D12">
              <w:rPr>
                <w:rFonts w:ascii="Tahoma" w:eastAsia="Times New Roman" w:hAnsi="Tahoma" w:cs="Arial"/>
                <w:b/>
                <w:bCs/>
                <w:color w:val="auto"/>
                <w:spacing w:val="10"/>
                <w:sz w:val="18"/>
                <w:szCs w:val="18"/>
              </w:rPr>
              <w:t>Responsibilities</w:t>
            </w:r>
          </w:p>
        </w:tc>
        <w:tc>
          <w:tcPr>
            <w:tcW w:w="8769" w:type="dxa"/>
            <w:gridSpan w:val="3"/>
          </w:tcPr>
          <w:p w14:paraId="04915172" w14:textId="77777777" w:rsidR="00501737" w:rsidRPr="00501737" w:rsidRDefault="00501737" w:rsidP="00501737">
            <w:pPr>
              <w:widowControl w:val="0"/>
              <w:numPr>
                <w:ilvl w:val="0"/>
                <w:numId w:val="47"/>
              </w:numPr>
              <w:spacing w:line="240" w:lineRule="atLeast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 xml:space="preserve">Delivered </w:t>
            </w:r>
            <w:r w:rsidR="00E375CB">
              <w:rPr>
                <w:sz w:val="18"/>
                <w:szCs w:val="18"/>
              </w:rPr>
              <w:t>OLAP repots using Business Objects tool and provided trainings</w:t>
            </w:r>
            <w:r w:rsidRPr="00501737">
              <w:rPr>
                <w:sz w:val="18"/>
                <w:szCs w:val="18"/>
              </w:rPr>
              <w:t xml:space="preserve"> on DWH tools like BO, ETL Concepts.</w:t>
            </w:r>
          </w:p>
          <w:p w14:paraId="04915173" w14:textId="77777777" w:rsidR="00501737" w:rsidRPr="00501737" w:rsidRDefault="00501737" w:rsidP="00501737">
            <w:pPr>
              <w:widowControl w:val="0"/>
              <w:numPr>
                <w:ilvl w:val="0"/>
                <w:numId w:val="47"/>
              </w:numPr>
              <w:spacing w:line="240" w:lineRule="atLeast"/>
              <w:jc w:val="both"/>
              <w:rPr>
                <w:sz w:val="18"/>
                <w:szCs w:val="18"/>
              </w:rPr>
            </w:pPr>
            <w:r w:rsidRPr="00501737">
              <w:rPr>
                <w:sz w:val="18"/>
                <w:szCs w:val="18"/>
              </w:rPr>
              <w:t>Involved in preparing</w:t>
            </w:r>
            <w:r w:rsidR="00E375CB">
              <w:rPr>
                <w:sz w:val="18"/>
                <w:szCs w:val="18"/>
              </w:rPr>
              <w:t xml:space="preserve"> technical, Functional design Documents</w:t>
            </w:r>
            <w:r w:rsidRPr="00501737">
              <w:rPr>
                <w:sz w:val="18"/>
                <w:szCs w:val="18"/>
              </w:rPr>
              <w:t xml:space="preserve"> </w:t>
            </w:r>
            <w:r w:rsidR="00E375CB">
              <w:rPr>
                <w:sz w:val="18"/>
                <w:szCs w:val="18"/>
              </w:rPr>
              <w:t xml:space="preserve">and </w:t>
            </w:r>
            <w:r w:rsidRPr="00501737">
              <w:rPr>
                <w:sz w:val="18"/>
                <w:szCs w:val="18"/>
              </w:rPr>
              <w:t>training materials.</w:t>
            </w:r>
          </w:p>
          <w:p w14:paraId="04915174" w14:textId="77777777" w:rsidR="00501737" w:rsidRPr="00501737" w:rsidRDefault="00501737" w:rsidP="00501737">
            <w:pPr>
              <w:pStyle w:val="Achievement"/>
              <w:numPr>
                <w:ilvl w:val="0"/>
                <w:numId w:val="47"/>
              </w:numPr>
              <w:spacing w:after="0"/>
              <w:jc w:val="both"/>
              <w:rPr>
                <w:rFonts w:ascii="Tahoma" w:hAnsi="Tahoma" w:cs="Arial"/>
                <w:spacing w:val="10"/>
                <w:szCs w:val="18"/>
              </w:rPr>
            </w:pPr>
            <w:r w:rsidRPr="00501737">
              <w:rPr>
                <w:rFonts w:ascii="Tahoma" w:hAnsi="Tahoma" w:cs="Arial"/>
                <w:spacing w:val="10"/>
                <w:szCs w:val="18"/>
              </w:rPr>
              <w:t xml:space="preserve">Scaled up the </w:t>
            </w:r>
            <w:r w:rsidR="00E375CB">
              <w:rPr>
                <w:rFonts w:ascii="Tahoma" w:hAnsi="Tahoma" w:cs="Arial"/>
                <w:spacing w:val="10"/>
                <w:szCs w:val="18"/>
              </w:rPr>
              <w:t>team members up to the standard on technical front</w:t>
            </w:r>
          </w:p>
          <w:p w14:paraId="04915175" w14:textId="77777777" w:rsidR="00501737" w:rsidRPr="00EB69E8" w:rsidRDefault="00501737" w:rsidP="00EB69E8">
            <w:pPr>
              <w:pStyle w:val="Achievement"/>
              <w:numPr>
                <w:ilvl w:val="0"/>
                <w:numId w:val="47"/>
              </w:numPr>
              <w:spacing w:after="0"/>
              <w:jc w:val="both"/>
              <w:rPr>
                <w:rFonts w:ascii="Tahoma" w:hAnsi="Tahoma" w:cs="Arial"/>
                <w:spacing w:val="10"/>
                <w:szCs w:val="18"/>
              </w:rPr>
            </w:pPr>
            <w:r w:rsidRPr="00501737">
              <w:rPr>
                <w:rFonts w:ascii="Tahoma" w:hAnsi="Tahoma" w:cs="Arial"/>
                <w:spacing w:val="10"/>
                <w:szCs w:val="18"/>
              </w:rPr>
              <w:t>Also self-trained on different technologies</w:t>
            </w:r>
          </w:p>
        </w:tc>
      </w:tr>
    </w:tbl>
    <w:p w14:paraId="04915177" w14:textId="77777777" w:rsidR="00501737" w:rsidRPr="00501737" w:rsidRDefault="00501737" w:rsidP="00501737">
      <w:pPr>
        <w:rPr>
          <w:sz w:val="18"/>
          <w:szCs w:val="18"/>
        </w:rPr>
      </w:pPr>
    </w:p>
    <w:p w14:paraId="04915178" w14:textId="77777777" w:rsidR="00FA713D" w:rsidRDefault="00FA713D"/>
    <w:sectPr w:rsidR="00FA713D" w:rsidSect="00012078">
      <w:headerReference w:type="default" r:id="rId18"/>
      <w:pgSz w:w="12240" w:h="15840" w:code="1"/>
      <w:pgMar w:top="1296" w:right="720" w:bottom="1008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15189" w14:textId="77777777" w:rsidR="006F43AF" w:rsidRDefault="006F43AF" w:rsidP="006E147A">
      <w:pPr>
        <w:spacing w:line="240" w:lineRule="auto"/>
      </w:pPr>
      <w:r>
        <w:separator/>
      </w:r>
    </w:p>
  </w:endnote>
  <w:endnote w:type="continuationSeparator" w:id="0">
    <w:p w14:paraId="0491518A" w14:textId="77777777" w:rsidR="006F43AF" w:rsidRDefault="006F43AF" w:rsidP="006E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5187" w14:textId="77777777" w:rsidR="006F43AF" w:rsidRDefault="006F43AF" w:rsidP="006E147A">
      <w:pPr>
        <w:spacing w:line="240" w:lineRule="auto"/>
      </w:pPr>
      <w:r>
        <w:separator/>
      </w:r>
    </w:p>
  </w:footnote>
  <w:footnote w:type="continuationSeparator" w:id="0">
    <w:p w14:paraId="04915188" w14:textId="77777777" w:rsidR="006F43AF" w:rsidRDefault="006F43AF" w:rsidP="006E1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1518B" w14:textId="77777777" w:rsidR="00EC548F" w:rsidRDefault="00884B83">
    <w:pPr>
      <w:pStyle w:val="Header"/>
    </w:pPr>
    <w:r>
      <w:t>Curriculum Vi</w:t>
    </w:r>
    <w:r w:rsidR="00EC548F" w:rsidRPr="00EC548F">
      <w:t>t</w:t>
    </w:r>
    <w:r>
      <w:t>a</w:t>
    </w:r>
    <w:r w:rsidR="00EC548F" w:rsidRPr="00EC548F">
      <w:t xml:space="preserve">e of </w:t>
    </w:r>
    <w:r w:rsidRPr="00EC548F">
      <w:t>experienced</w:t>
    </w:r>
    <w:r w:rsidR="00EC548F" w:rsidRPr="00EC548F">
      <w:t xml:space="preserve"> BI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3DE"/>
    <w:multiLevelType w:val="hybridMultilevel"/>
    <w:tmpl w:val="251E5EBE"/>
    <w:lvl w:ilvl="0" w:tplc="5A34E7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03F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1070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EC6D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9692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F023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A4BC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685F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C80C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D08AF"/>
    <w:multiLevelType w:val="hybridMultilevel"/>
    <w:tmpl w:val="96D2A40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807EBA"/>
    <w:multiLevelType w:val="hybridMultilevel"/>
    <w:tmpl w:val="3A8213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3B2D"/>
    <w:multiLevelType w:val="hybridMultilevel"/>
    <w:tmpl w:val="E960CB2E"/>
    <w:lvl w:ilvl="0" w:tplc="2112317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1B801EA"/>
    <w:multiLevelType w:val="hybridMultilevel"/>
    <w:tmpl w:val="13AE5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B28"/>
    <w:multiLevelType w:val="hybridMultilevel"/>
    <w:tmpl w:val="2E3AD952"/>
    <w:lvl w:ilvl="0" w:tplc="E3805180">
      <w:start w:val="2"/>
      <w:numFmt w:val="bullet"/>
      <w:lvlText w:val="-"/>
      <w:lvlJc w:val="left"/>
      <w:pPr>
        <w:ind w:left="648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62483"/>
    <w:multiLevelType w:val="hybridMultilevel"/>
    <w:tmpl w:val="EDD0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030CD"/>
    <w:multiLevelType w:val="hybridMultilevel"/>
    <w:tmpl w:val="CA3601EA"/>
    <w:lvl w:ilvl="0" w:tplc="FC527C3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C9EAC6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22A7B5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4D485F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CB4FE4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1FED61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AC0F41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A7267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AF212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5AB5267"/>
    <w:multiLevelType w:val="hybridMultilevel"/>
    <w:tmpl w:val="E210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910C2"/>
    <w:multiLevelType w:val="hybridMultilevel"/>
    <w:tmpl w:val="0EE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75B41"/>
    <w:multiLevelType w:val="hybridMultilevel"/>
    <w:tmpl w:val="34D2D2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3B1311B3"/>
    <w:multiLevelType w:val="hybridMultilevel"/>
    <w:tmpl w:val="4E08E2A8"/>
    <w:lvl w:ilvl="0" w:tplc="6E0E7CAC">
      <w:start w:val="2000"/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Tahoma" w:eastAsia="Times New Roman" w:hAnsi="Tahoma" w:cs="Tahoma" w:hint="default"/>
        <w:b/>
        <w:i w:val="0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D6D38"/>
    <w:multiLevelType w:val="hybridMultilevel"/>
    <w:tmpl w:val="A37A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41FD4A2E"/>
    <w:multiLevelType w:val="hybridMultilevel"/>
    <w:tmpl w:val="018E13D0"/>
    <w:lvl w:ilvl="0" w:tplc="14A0A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56764C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A6E419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3C02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75A808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67A0F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FE69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29460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E160B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1793B"/>
    <w:multiLevelType w:val="hybridMultilevel"/>
    <w:tmpl w:val="1862EFB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273CB"/>
    <w:multiLevelType w:val="hybridMultilevel"/>
    <w:tmpl w:val="2206A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43E16"/>
    <w:multiLevelType w:val="hybridMultilevel"/>
    <w:tmpl w:val="49A23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207080"/>
    <w:multiLevelType w:val="hybridMultilevel"/>
    <w:tmpl w:val="9D38E3B8"/>
    <w:lvl w:ilvl="0" w:tplc="C67E70B0">
      <w:start w:val="1"/>
      <w:numFmt w:val="bullet"/>
      <w:pStyle w:val="bulletedlist2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3324B"/>
    <w:multiLevelType w:val="hybridMultilevel"/>
    <w:tmpl w:val="263EA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13FAB"/>
    <w:multiLevelType w:val="hybridMultilevel"/>
    <w:tmpl w:val="7FF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F7A5C"/>
    <w:multiLevelType w:val="hybridMultilevel"/>
    <w:tmpl w:val="CCC0850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58440417"/>
    <w:multiLevelType w:val="hybridMultilevel"/>
    <w:tmpl w:val="702012C4"/>
    <w:lvl w:ilvl="0" w:tplc="6E0E7CAC">
      <w:start w:val="2000"/>
      <w:numFmt w:val="bullet"/>
      <w:lvlText w:val="-"/>
      <w:lvlJc w:val="left"/>
      <w:pPr>
        <w:ind w:left="648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E466DDA"/>
    <w:multiLevelType w:val="hybridMultilevel"/>
    <w:tmpl w:val="443A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B063E"/>
    <w:multiLevelType w:val="hybridMultilevel"/>
    <w:tmpl w:val="6260536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 w15:restartNumberingAfterBreak="0">
    <w:nsid w:val="67A573CB"/>
    <w:multiLevelType w:val="hybridMultilevel"/>
    <w:tmpl w:val="0218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07D00"/>
    <w:multiLevelType w:val="hybridMultilevel"/>
    <w:tmpl w:val="8F0C606E"/>
    <w:lvl w:ilvl="0" w:tplc="BDBA057E">
      <w:start w:val="1"/>
      <w:numFmt w:val="bullet"/>
      <w:pStyle w:val="Tablebulletsub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D2E9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6566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DA0C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90281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84A8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2B2E6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910A0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CA4C7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7C5B26"/>
    <w:multiLevelType w:val="hybridMultilevel"/>
    <w:tmpl w:val="06C4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D44C4"/>
    <w:multiLevelType w:val="hybridMultilevel"/>
    <w:tmpl w:val="1BD89DB0"/>
    <w:lvl w:ilvl="0" w:tplc="0D168498">
      <w:start w:val="1"/>
      <w:numFmt w:val="bullet"/>
      <w:pStyle w:val="bulleted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755631F6"/>
    <w:multiLevelType w:val="hybridMultilevel"/>
    <w:tmpl w:val="DEC84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42258"/>
    <w:multiLevelType w:val="hybridMultilevel"/>
    <w:tmpl w:val="F0AA568C"/>
    <w:lvl w:ilvl="0" w:tplc="C7440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6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CAB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0D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2AEA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629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E6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AC87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088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F2674"/>
    <w:multiLevelType w:val="hybridMultilevel"/>
    <w:tmpl w:val="B5A4078E"/>
    <w:lvl w:ilvl="0" w:tplc="40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0" w15:restartNumberingAfterBreak="0">
    <w:nsid w:val="79AA3B96"/>
    <w:multiLevelType w:val="hybridMultilevel"/>
    <w:tmpl w:val="4900106A"/>
    <w:lvl w:ilvl="0" w:tplc="EFDA0C1C">
      <w:start w:val="1"/>
      <w:numFmt w:val="bullet"/>
      <w:pStyle w:val="Achievemen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  <w:lvl w:ilvl="1" w:tplc="C9A09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B22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2F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7EA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BA7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21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0C8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12D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2" w15:restartNumberingAfterBreak="0">
    <w:nsid w:val="7B814863"/>
    <w:multiLevelType w:val="hybridMultilevel"/>
    <w:tmpl w:val="EA72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7ED056C3"/>
    <w:multiLevelType w:val="hybridMultilevel"/>
    <w:tmpl w:val="213207EE"/>
    <w:lvl w:ilvl="0" w:tplc="ABBCE048">
      <w:start w:val="1"/>
      <w:numFmt w:val="bullet"/>
      <w:pStyle w:val="NormalAri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63415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AE4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CD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020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069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42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882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76D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1906679">
    <w:abstractNumId w:val="18"/>
  </w:num>
  <w:num w:numId="2" w16cid:durableId="1081213990">
    <w:abstractNumId w:val="10"/>
  </w:num>
  <w:num w:numId="3" w16cid:durableId="863594899">
    <w:abstractNumId w:val="22"/>
  </w:num>
  <w:num w:numId="4" w16cid:durableId="516507305">
    <w:abstractNumId w:val="35"/>
  </w:num>
  <w:num w:numId="5" w16cid:durableId="1019816611">
    <w:abstractNumId w:val="16"/>
  </w:num>
  <w:num w:numId="6" w16cid:durableId="1243300618">
    <w:abstractNumId w:val="14"/>
  </w:num>
  <w:num w:numId="7" w16cid:durableId="1115710060">
    <w:abstractNumId w:val="20"/>
  </w:num>
  <w:num w:numId="8" w16cid:durableId="442962165">
    <w:abstractNumId w:val="41"/>
  </w:num>
  <w:num w:numId="9" w16cid:durableId="148793412">
    <w:abstractNumId w:val="6"/>
  </w:num>
  <w:num w:numId="10" w16cid:durableId="43412733">
    <w:abstractNumId w:val="7"/>
  </w:num>
  <w:num w:numId="11" w16cid:durableId="903175759">
    <w:abstractNumId w:val="43"/>
  </w:num>
  <w:num w:numId="12" w16cid:durableId="1412433458">
    <w:abstractNumId w:val="36"/>
  </w:num>
  <w:num w:numId="13" w16cid:durableId="327632963">
    <w:abstractNumId w:val="21"/>
  </w:num>
  <w:num w:numId="14" w16cid:durableId="1379086373">
    <w:abstractNumId w:val="25"/>
  </w:num>
  <w:num w:numId="15" w16cid:durableId="1233352719">
    <w:abstractNumId w:val="24"/>
  </w:num>
  <w:num w:numId="16" w16cid:durableId="66003691">
    <w:abstractNumId w:val="37"/>
  </w:num>
  <w:num w:numId="17" w16cid:durableId="707602711">
    <w:abstractNumId w:val="5"/>
  </w:num>
  <w:num w:numId="18" w16cid:durableId="260725004">
    <w:abstractNumId w:val="29"/>
  </w:num>
  <w:num w:numId="19" w16cid:durableId="1871800278">
    <w:abstractNumId w:val="13"/>
  </w:num>
  <w:num w:numId="20" w16cid:durableId="101843094">
    <w:abstractNumId w:val="11"/>
  </w:num>
  <w:num w:numId="21" w16cid:durableId="1675953364">
    <w:abstractNumId w:val="32"/>
  </w:num>
  <w:num w:numId="22" w16cid:durableId="382367406">
    <w:abstractNumId w:val="8"/>
  </w:num>
  <w:num w:numId="23" w16cid:durableId="987704856">
    <w:abstractNumId w:val="27"/>
  </w:num>
  <w:num w:numId="24" w16cid:durableId="2043356173">
    <w:abstractNumId w:val="12"/>
  </w:num>
  <w:num w:numId="25" w16cid:durableId="1433935016">
    <w:abstractNumId w:val="42"/>
  </w:num>
  <w:num w:numId="26" w16cid:durableId="670521799">
    <w:abstractNumId w:val="31"/>
  </w:num>
  <w:num w:numId="27" w16cid:durableId="523253130">
    <w:abstractNumId w:val="28"/>
  </w:num>
  <w:num w:numId="28" w16cid:durableId="859969370">
    <w:abstractNumId w:val="15"/>
  </w:num>
  <w:num w:numId="29" w16cid:durableId="1886134710">
    <w:abstractNumId w:val="30"/>
  </w:num>
  <w:num w:numId="30" w16cid:durableId="1905799539">
    <w:abstractNumId w:val="35"/>
  </w:num>
  <w:num w:numId="31" w16cid:durableId="1520699279">
    <w:abstractNumId w:val="35"/>
  </w:num>
  <w:num w:numId="32" w16cid:durableId="1018118108">
    <w:abstractNumId w:val="35"/>
  </w:num>
  <w:num w:numId="33" w16cid:durableId="1538739027">
    <w:abstractNumId w:val="3"/>
  </w:num>
  <w:num w:numId="34" w16cid:durableId="1119421706">
    <w:abstractNumId w:val="34"/>
  </w:num>
  <w:num w:numId="35" w16cid:durableId="663633366">
    <w:abstractNumId w:val="17"/>
  </w:num>
  <w:num w:numId="36" w16cid:durableId="245308557">
    <w:abstractNumId w:val="1"/>
  </w:num>
  <w:num w:numId="37" w16cid:durableId="297996627">
    <w:abstractNumId w:val="39"/>
  </w:num>
  <w:num w:numId="38" w16cid:durableId="1568109049">
    <w:abstractNumId w:val="26"/>
  </w:num>
  <w:num w:numId="39" w16cid:durableId="1296058383">
    <w:abstractNumId w:val="23"/>
  </w:num>
  <w:num w:numId="40" w16cid:durableId="1531451014">
    <w:abstractNumId w:val="4"/>
  </w:num>
  <w:num w:numId="41" w16cid:durableId="1154877314">
    <w:abstractNumId w:val="2"/>
  </w:num>
  <w:num w:numId="42" w16cid:durableId="271327946">
    <w:abstractNumId w:val="33"/>
  </w:num>
  <w:num w:numId="43" w16cid:durableId="1926375868">
    <w:abstractNumId w:val="9"/>
  </w:num>
  <w:num w:numId="44" w16cid:durableId="1014570018">
    <w:abstractNumId w:val="38"/>
  </w:num>
  <w:num w:numId="45" w16cid:durableId="1021320471">
    <w:abstractNumId w:val="44"/>
  </w:num>
  <w:num w:numId="46" w16cid:durableId="975255195">
    <w:abstractNumId w:val="40"/>
  </w:num>
  <w:num w:numId="47" w16cid:durableId="1036856170">
    <w:abstractNumId w:val="0"/>
  </w:num>
  <w:num w:numId="48" w16cid:durableId="770318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tzA0tbQ0tzSwMLRQ0lEKTi0uzszPAykwrgUA6kCopiwAAAA="/>
  </w:docVars>
  <w:rsids>
    <w:rsidRoot w:val="008A6DA3"/>
    <w:rsid w:val="00000227"/>
    <w:rsid w:val="000036A0"/>
    <w:rsid w:val="00006674"/>
    <w:rsid w:val="0001061B"/>
    <w:rsid w:val="00012078"/>
    <w:rsid w:val="000136BB"/>
    <w:rsid w:val="00017567"/>
    <w:rsid w:val="000178B3"/>
    <w:rsid w:val="0002080E"/>
    <w:rsid w:val="00020B0E"/>
    <w:rsid w:val="00020F03"/>
    <w:rsid w:val="000217FC"/>
    <w:rsid w:val="000226AA"/>
    <w:rsid w:val="00030F6D"/>
    <w:rsid w:val="00033915"/>
    <w:rsid w:val="00035CD5"/>
    <w:rsid w:val="00037382"/>
    <w:rsid w:val="00045B26"/>
    <w:rsid w:val="00047E08"/>
    <w:rsid w:val="000504B6"/>
    <w:rsid w:val="000512E5"/>
    <w:rsid w:val="000536BA"/>
    <w:rsid w:val="00053E1F"/>
    <w:rsid w:val="00055F71"/>
    <w:rsid w:val="0006261E"/>
    <w:rsid w:val="00065D99"/>
    <w:rsid w:val="000700B0"/>
    <w:rsid w:val="00072E09"/>
    <w:rsid w:val="00074A5F"/>
    <w:rsid w:val="00074DAB"/>
    <w:rsid w:val="000767FE"/>
    <w:rsid w:val="00076D81"/>
    <w:rsid w:val="00082B42"/>
    <w:rsid w:val="00085100"/>
    <w:rsid w:val="000910DD"/>
    <w:rsid w:val="000A03B2"/>
    <w:rsid w:val="000A0C36"/>
    <w:rsid w:val="000A13AB"/>
    <w:rsid w:val="000A49E2"/>
    <w:rsid w:val="000A50F3"/>
    <w:rsid w:val="000B04BA"/>
    <w:rsid w:val="000B292A"/>
    <w:rsid w:val="000B7433"/>
    <w:rsid w:val="000B7FDD"/>
    <w:rsid w:val="000C3D4E"/>
    <w:rsid w:val="000C40DA"/>
    <w:rsid w:val="000C7157"/>
    <w:rsid w:val="000D1602"/>
    <w:rsid w:val="000D506C"/>
    <w:rsid w:val="000D5F35"/>
    <w:rsid w:val="000E1805"/>
    <w:rsid w:val="000E255B"/>
    <w:rsid w:val="000E3173"/>
    <w:rsid w:val="000E3610"/>
    <w:rsid w:val="000E3E7D"/>
    <w:rsid w:val="000E76DD"/>
    <w:rsid w:val="000E79DC"/>
    <w:rsid w:val="000F37A0"/>
    <w:rsid w:val="000F5E78"/>
    <w:rsid w:val="000F65C6"/>
    <w:rsid w:val="0010082C"/>
    <w:rsid w:val="001039F1"/>
    <w:rsid w:val="001145B3"/>
    <w:rsid w:val="00117916"/>
    <w:rsid w:val="00120B65"/>
    <w:rsid w:val="00123D77"/>
    <w:rsid w:val="00125155"/>
    <w:rsid w:val="00126226"/>
    <w:rsid w:val="00126A31"/>
    <w:rsid w:val="00126D41"/>
    <w:rsid w:val="00136B7E"/>
    <w:rsid w:val="00152B9D"/>
    <w:rsid w:val="00160219"/>
    <w:rsid w:val="00160DF2"/>
    <w:rsid w:val="00166495"/>
    <w:rsid w:val="001710A8"/>
    <w:rsid w:val="0017446F"/>
    <w:rsid w:val="00183E64"/>
    <w:rsid w:val="00193D91"/>
    <w:rsid w:val="00195D4E"/>
    <w:rsid w:val="001A04D1"/>
    <w:rsid w:val="001A45AB"/>
    <w:rsid w:val="001A46A9"/>
    <w:rsid w:val="001A4EFE"/>
    <w:rsid w:val="001A5185"/>
    <w:rsid w:val="001B3669"/>
    <w:rsid w:val="001B3D3C"/>
    <w:rsid w:val="001C0111"/>
    <w:rsid w:val="001C23E2"/>
    <w:rsid w:val="001C3536"/>
    <w:rsid w:val="001D1C1A"/>
    <w:rsid w:val="001D57FC"/>
    <w:rsid w:val="001D5958"/>
    <w:rsid w:val="001E11B5"/>
    <w:rsid w:val="001E2861"/>
    <w:rsid w:val="001E607A"/>
    <w:rsid w:val="001F041C"/>
    <w:rsid w:val="001F124A"/>
    <w:rsid w:val="001F4963"/>
    <w:rsid w:val="00200BF9"/>
    <w:rsid w:val="00203FC6"/>
    <w:rsid w:val="002050C6"/>
    <w:rsid w:val="002066C1"/>
    <w:rsid w:val="002075F5"/>
    <w:rsid w:val="00211D35"/>
    <w:rsid w:val="00213B8F"/>
    <w:rsid w:val="002161EF"/>
    <w:rsid w:val="002221FE"/>
    <w:rsid w:val="00225B65"/>
    <w:rsid w:val="00225C0D"/>
    <w:rsid w:val="00230A30"/>
    <w:rsid w:val="002329AD"/>
    <w:rsid w:val="002345AB"/>
    <w:rsid w:val="0023551F"/>
    <w:rsid w:val="002379B2"/>
    <w:rsid w:val="00243C6F"/>
    <w:rsid w:val="002452B4"/>
    <w:rsid w:val="00250948"/>
    <w:rsid w:val="00251F4B"/>
    <w:rsid w:val="002571D9"/>
    <w:rsid w:val="0026071C"/>
    <w:rsid w:val="00263403"/>
    <w:rsid w:val="00266EC7"/>
    <w:rsid w:val="00280B50"/>
    <w:rsid w:val="002817CA"/>
    <w:rsid w:val="00290941"/>
    <w:rsid w:val="002A2EBA"/>
    <w:rsid w:val="002A6913"/>
    <w:rsid w:val="002A70B5"/>
    <w:rsid w:val="002B079D"/>
    <w:rsid w:val="002B20C3"/>
    <w:rsid w:val="002B4C97"/>
    <w:rsid w:val="002B6471"/>
    <w:rsid w:val="002B6A1D"/>
    <w:rsid w:val="002B6C1E"/>
    <w:rsid w:val="002B79ED"/>
    <w:rsid w:val="002C5656"/>
    <w:rsid w:val="002C68AE"/>
    <w:rsid w:val="002C6DA6"/>
    <w:rsid w:val="002D0193"/>
    <w:rsid w:val="002D26F1"/>
    <w:rsid w:val="002E062B"/>
    <w:rsid w:val="002E7A0F"/>
    <w:rsid w:val="002F12DE"/>
    <w:rsid w:val="002F4590"/>
    <w:rsid w:val="002F692B"/>
    <w:rsid w:val="002F76C3"/>
    <w:rsid w:val="002F7C8D"/>
    <w:rsid w:val="00300667"/>
    <w:rsid w:val="00303196"/>
    <w:rsid w:val="00303F10"/>
    <w:rsid w:val="00304347"/>
    <w:rsid w:val="003055A8"/>
    <w:rsid w:val="00306355"/>
    <w:rsid w:val="00306ADE"/>
    <w:rsid w:val="003104B9"/>
    <w:rsid w:val="00313922"/>
    <w:rsid w:val="0031531B"/>
    <w:rsid w:val="00315BEB"/>
    <w:rsid w:val="00316344"/>
    <w:rsid w:val="00316BCB"/>
    <w:rsid w:val="00323EC0"/>
    <w:rsid w:val="00325FF2"/>
    <w:rsid w:val="00333DB7"/>
    <w:rsid w:val="0034295C"/>
    <w:rsid w:val="00344D85"/>
    <w:rsid w:val="00350BC7"/>
    <w:rsid w:val="0035403D"/>
    <w:rsid w:val="00355587"/>
    <w:rsid w:val="003569CC"/>
    <w:rsid w:val="00356A45"/>
    <w:rsid w:val="00357129"/>
    <w:rsid w:val="003608D8"/>
    <w:rsid w:val="00363CC8"/>
    <w:rsid w:val="00370CF6"/>
    <w:rsid w:val="00373925"/>
    <w:rsid w:val="00380DE1"/>
    <w:rsid w:val="00382B0E"/>
    <w:rsid w:val="00387D39"/>
    <w:rsid w:val="003900B7"/>
    <w:rsid w:val="00393765"/>
    <w:rsid w:val="00394FD3"/>
    <w:rsid w:val="00395BA1"/>
    <w:rsid w:val="00396683"/>
    <w:rsid w:val="003A016B"/>
    <w:rsid w:val="003A02AA"/>
    <w:rsid w:val="003A4935"/>
    <w:rsid w:val="003B073C"/>
    <w:rsid w:val="003B0B95"/>
    <w:rsid w:val="003B4D01"/>
    <w:rsid w:val="003B527C"/>
    <w:rsid w:val="003C016D"/>
    <w:rsid w:val="003C5A33"/>
    <w:rsid w:val="003C7371"/>
    <w:rsid w:val="003D1D01"/>
    <w:rsid w:val="003D4D4F"/>
    <w:rsid w:val="003D7DA1"/>
    <w:rsid w:val="003E23AB"/>
    <w:rsid w:val="003E30A4"/>
    <w:rsid w:val="003E41C8"/>
    <w:rsid w:val="003E43A2"/>
    <w:rsid w:val="003E7F7D"/>
    <w:rsid w:val="003F15CF"/>
    <w:rsid w:val="004050A4"/>
    <w:rsid w:val="00414616"/>
    <w:rsid w:val="00421C4F"/>
    <w:rsid w:val="00433979"/>
    <w:rsid w:val="00433C3A"/>
    <w:rsid w:val="0043543B"/>
    <w:rsid w:val="00435F6A"/>
    <w:rsid w:val="00437346"/>
    <w:rsid w:val="00442847"/>
    <w:rsid w:val="004463E3"/>
    <w:rsid w:val="0045430F"/>
    <w:rsid w:val="004563A4"/>
    <w:rsid w:val="00456704"/>
    <w:rsid w:val="004606C1"/>
    <w:rsid w:val="00474EB9"/>
    <w:rsid w:val="004810BC"/>
    <w:rsid w:val="00481231"/>
    <w:rsid w:val="0048363D"/>
    <w:rsid w:val="004913F6"/>
    <w:rsid w:val="0049410F"/>
    <w:rsid w:val="0049459B"/>
    <w:rsid w:val="004A2ECE"/>
    <w:rsid w:val="004A372E"/>
    <w:rsid w:val="004A4A6A"/>
    <w:rsid w:val="004A4D36"/>
    <w:rsid w:val="004C3F90"/>
    <w:rsid w:val="004C44A0"/>
    <w:rsid w:val="004C4FE2"/>
    <w:rsid w:val="004C52A2"/>
    <w:rsid w:val="004C7688"/>
    <w:rsid w:val="004C76F4"/>
    <w:rsid w:val="004D3D1B"/>
    <w:rsid w:val="004E20E0"/>
    <w:rsid w:val="004E2F2B"/>
    <w:rsid w:val="004F06DC"/>
    <w:rsid w:val="004F43F3"/>
    <w:rsid w:val="004F5EB3"/>
    <w:rsid w:val="004F709C"/>
    <w:rsid w:val="00501737"/>
    <w:rsid w:val="00504D30"/>
    <w:rsid w:val="00505A82"/>
    <w:rsid w:val="005064FB"/>
    <w:rsid w:val="005073A8"/>
    <w:rsid w:val="00510C20"/>
    <w:rsid w:val="00520B59"/>
    <w:rsid w:val="00521C31"/>
    <w:rsid w:val="005229EB"/>
    <w:rsid w:val="005273F7"/>
    <w:rsid w:val="005327B4"/>
    <w:rsid w:val="005351F4"/>
    <w:rsid w:val="00535823"/>
    <w:rsid w:val="00535952"/>
    <w:rsid w:val="0054656F"/>
    <w:rsid w:val="00546AD0"/>
    <w:rsid w:val="00546DCF"/>
    <w:rsid w:val="0055674B"/>
    <w:rsid w:val="00563219"/>
    <w:rsid w:val="00564414"/>
    <w:rsid w:val="00565FB9"/>
    <w:rsid w:val="00575F5C"/>
    <w:rsid w:val="0058110A"/>
    <w:rsid w:val="00581EE6"/>
    <w:rsid w:val="00586BEB"/>
    <w:rsid w:val="00591319"/>
    <w:rsid w:val="00591BB7"/>
    <w:rsid w:val="00594C7F"/>
    <w:rsid w:val="00595195"/>
    <w:rsid w:val="005963D7"/>
    <w:rsid w:val="005A5B7B"/>
    <w:rsid w:val="005A5E99"/>
    <w:rsid w:val="005B5557"/>
    <w:rsid w:val="005C1FA4"/>
    <w:rsid w:val="005C2A15"/>
    <w:rsid w:val="005C4EEF"/>
    <w:rsid w:val="005C775B"/>
    <w:rsid w:val="005D08BB"/>
    <w:rsid w:val="005D0E5F"/>
    <w:rsid w:val="005D0FE3"/>
    <w:rsid w:val="005D143F"/>
    <w:rsid w:val="005D3D8F"/>
    <w:rsid w:val="005D563F"/>
    <w:rsid w:val="005E150C"/>
    <w:rsid w:val="005E500B"/>
    <w:rsid w:val="005E6715"/>
    <w:rsid w:val="005E7392"/>
    <w:rsid w:val="005F5DD9"/>
    <w:rsid w:val="00602E9B"/>
    <w:rsid w:val="0060426F"/>
    <w:rsid w:val="00605C6A"/>
    <w:rsid w:val="00617908"/>
    <w:rsid w:val="00620B44"/>
    <w:rsid w:val="00622D67"/>
    <w:rsid w:val="00630BA5"/>
    <w:rsid w:val="006423BE"/>
    <w:rsid w:val="0064476A"/>
    <w:rsid w:val="006510F3"/>
    <w:rsid w:val="00651159"/>
    <w:rsid w:val="0065216B"/>
    <w:rsid w:val="00655C35"/>
    <w:rsid w:val="006614A9"/>
    <w:rsid w:val="00661C65"/>
    <w:rsid w:val="00661F92"/>
    <w:rsid w:val="00672E4D"/>
    <w:rsid w:val="00674787"/>
    <w:rsid w:val="00676B83"/>
    <w:rsid w:val="006856F5"/>
    <w:rsid w:val="00685A86"/>
    <w:rsid w:val="00693E0E"/>
    <w:rsid w:val="00694549"/>
    <w:rsid w:val="006A4C58"/>
    <w:rsid w:val="006A4C5A"/>
    <w:rsid w:val="006A5224"/>
    <w:rsid w:val="006A5F30"/>
    <w:rsid w:val="006B6478"/>
    <w:rsid w:val="006C0D02"/>
    <w:rsid w:val="006C7900"/>
    <w:rsid w:val="006D0510"/>
    <w:rsid w:val="006D2AB4"/>
    <w:rsid w:val="006E147A"/>
    <w:rsid w:val="006E4538"/>
    <w:rsid w:val="006E63CE"/>
    <w:rsid w:val="006E6F66"/>
    <w:rsid w:val="006F1D12"/>
    <w:rsid w:val="006F43AF"/>
    <w:rsid w:val="006F662C"/>
    <w:rsid w:val="007027B3"/>
    <w:rsid w:val="00706E5F"/>
    <w:rsid w:val="00707326"/>
    <w:rsid w:val="00711BB3"/>
    <w:rsid w:val="00711DFE"/>
    <w:rsid w:val="00713B56"/>
    <w:rsid w:val="00716927"/>
    <w:rsid w:val="00722C0F"/>
    <w:rsid w:val="00723D05"/>
    <w:rsid w:val="007258BF"/>
    <w:rsid w:val="00725C2D"/>
    <w:rsid w:val="00740F0A"/>
    <w:rsid w:val="007439EA"/>
    <w:rsid w:val="00752847"/>
    <w:rsid w:val="00752FB2"/>
    <w:rsid w:val="00754E87"/>
    <w:rsid w:val="00756C45"/>
    <w:rsid w:val="007628BE"/>
    <w:rsid w:val="00764513"/>
    <w:rsid w:val="00765785"/>
    <w:rsid w:val="00773E71"/>
    <w:rsid w:val="007740A5"/>
    <w:rsid w:val="00777C34"/>
    <w:rsid w:val="00780FFE"/>
    <w:rsid w:val="007900CA"/>
    <w:rsid w:val="00791DBE"/>
    <w:rsid w:val="007931D9"/>
    <w:rsid w:val="00796CD6"/>
    <w:rsid w:val="007A0C47"/>
    <w:rsid w:val="007A10D0"/>
    <w:rsid w:val="007A3052"/>
    <w:rsid w:val="007A369C"/>
    <w:rsid w:val="007B2E9B"/>
    <w:rsid w:val="007B3431"/>
    <w:rsid w:val="007B366A"/>
    <w:rsid w:val="007C3127"/>
    <w:rsid w:val="007C3FAD"/>
    <w:rsid w:val="007C6643"/>
    <w:rsid w:val="007C6B61"/>
    <w:rsid w:val="007D437F"/>
    <w:rsid w:val="007D4B65"/>
    <w:rsid w:val="007E5B6B"/>
    <w:rsid w:val="007E7648"/>
    <w:rsid w:val="007F002D"/>
    <w:rsid w:val="0080127E"/>
    <w:rsid w:val="008017B2"/>
    <w:rsid w:val="008021E4"/>
    <w:rsid w:val="008037AD"/>
    <w:rsid w:val="008047FB"/>
    <w:rsid w:val="008062DE"/>
    <w:rsid w:val="008063C2"/>
    <w:rsid w:val="00814CC2"/>
    <w:rsid w:val="008157BC"/>
    <w:rsid w:val="00816E81"/>
    <w:rsid w:val="00817D62"/>
    <w:rsid w:val="00820F40"/>
    <w:rsid w:val="00821664"/>
    <w:rsid w:val="008232FD"/>
    <w:rsid w:val="00834860"/>
    <w:rsid w:val="008374CA"/>
    <w:rsid w:val="00840BC8"/>
    <w:rsid w:val="00841A8E"/>
    <w:rsid w:val="00844B4B"/>
    <w:rsid w:val="00850C28"/>
    <w:rsid w:val="008531CA"/>
    <w:rsid w:val="008563E0"/>
    <w:rsid w:val="00857B7A"/>
    <w:rsid w:val="0086167E"/>
    <w:rsid w:val="008624DB"/>
    <w:rsid w:val="00862914"/>
    <w:rsid w:val="0087203B"/>
    <w:rsid w:val="00873874"/>
    <w:rsid w:val="00881889"/>
    <w:rsid w:val="00884B83"/>
    <w:rsid w:val="008860A5"/>
    <w:rsid w:val="00886936"/>
    <w:rsid w:val="00886A30"/>
    <w:rsid w:val="00897CA3"/>
    <w:rsid w:val="008A6DA3"/>
    <w:rsid w:val="008B2051"/>
    <w:rsid w:val="008B55BD"/>
    <w:rsid w:val="008B5FDF"/>
    <w:rsid w:val="008C05E4"/>
    <w:rsid w:val="008C7AFB"/>
    <w:rsid w:val="008D1D18"/>
    <w:rsid w:val="008D4BB1"/>
    <w:rsid w:val="008D4BC4"/>
    <w:rsid w:val="008E0C9F"/>
    <w:rsid w:val="008E102E"/>
    <w:rsid w:val="008E5675"/>
    <w:rsid w:val="008E5A41"/>
    <w:rsid w:val="008F259A"/>
    <w:rsid w:val="008F2F5D"/>
    <w:rsid w:val="008F4EFC"/>
    <w:rsid w:val="008F5173"/>
    <w:rsid w:val="00901981"/>
    <w:rsid w:val="00905F6F"/>
    <w:rsid w:val="00906746"/>
    <w:rsid w:val="009073D9"/>
    <w:rsid w:val="00907750"/>
    <w:rsid w:val="00910AA2"/>
    <w:rsid w:val="00911451"/>
    <w:rsid w:val="00911824"/>
    <w:rsid w:val="00911EC0"/>
    <w:rsid w:val="00913A93"/>
    <w:rsid w:val="00914612"/>
    <w:rsid w:val="00914B9F"/>
    <w:rsid w:val="00916D6D"/>
    <w:rsid w:val="00917145"/>
    <w:rsid w:val="00917917"/>
    <w:rsid w:val="0092239A"/>
    <w:rsid w:val="0093392D"/>
    <w:rsid w:val="00940D01"/>
    <w:rsid w:val="00943639"/>
    <w:rsid w:val="00943B74"/>
    <w:rsid w:val="00945576"/>
    <w:rsid w:val="00954B9B"/>
    <w:rsid w:val="00964CE7"/>
    <w:rsid w:val="00967588"/>
    <w:rsid w:val="009810C5"/>
    <w:rsid w:val="0099033D"/>
    <w:rsid w:val="00990692"/>
    <w:rsid w:val="00992E89"/>
    <w:rsid w:val="00993D91"/>
    <w:rsid w:val="0099404F"/>
    <w:rsid w:val="00994614"/>
    <w:rsid w:val="009A0E21"/>
    <w:rsid w:val="009B4C95"/>
    <w:rsid w:val="009B73EC"/>
    <w:rsid w:val="009C6A1A"/>
    <w:rsid w:val="009D10B1"/>
    <w:rsid w:val="009D7742"/>
    <w:rsid w:val="009D7E1B"/>
    <w:rsid w:val="009E57B6"/>
    <w:rsid w:val="009E5828"/>
    <w:rsid w:val="009E5D80"/>
    <w:rsid w:val="009E72D2"/>
    <w:rsid w:val="009F0A4C"/>
    <w:rsid w:val="009F4237"/>
    <w:rsid w:val="009F5A8D"/>
    <w:rsid w:val="00A05A1B"/>
    <w:rsid w:val="00A10457"/>
    <w:rsid w:val="00A104F6"/>
    <w:rsid w:val="00A114C9"/>
    <w:rsid w:val="00A12354"/>
    <w:rsid w:val="00A142B0"/>
    <w:rsid w:val="00A20D8D"/>
    <w:rsid w:val="00A222DA"/>
    <w:rsid w:val="00A23D1F"/>
    <w:rsid w:val="00A2577C"/>
    <w:rsid w:val="00A409C4"/>
    <w:rsid w:val="00A446DC"/>
    <w:rsid w:val="00A458DD"/>
    <w:rsid w:val="00A45C55"/>
    <w:rsid w:val="00A50098"/>
    <w:rsid w:val="00A54051"/>
    <w:rsid w:val="00A55B25"/>
    <w:rsid w:val="00A57E7D"/>
    <w:rsid w:val="00A60A63"/>
    <w:rsid w:val="00A635D8"/>
    <w:rsid w:val="00A65E65"/>
    <w:rsid w:val="00A72132"/>
    <w:rsid w:val="00A72CD1"/>
    <w:rsid w:val="00A74E62"/>
    <w:rsid w:val="00A76399"/>
    <w:rsid w:val="00A81E03"/>
    <w:rsid w:val="00A81E26"/>
    <w:rsid w:val="00A922F2"/>
    <w:rsid w:val="00A930DC"/>
    <w:rsid w:val="00A96D52"/>
    <w:rsid w:val="00AA2426"/>
    <w:rsid w:val="00AA278A"/>
    <w:rsid w:val="00AA3AD9"/>
    <w:rsid w:val="00AA451F"/>
    <w:rsid w:val="00AA4CC0"/>
    <w:rsid w:val="00AA6B2B"/>
    <w:rsid w:val="00AD0AC0"/>
    <w:rsid w:val="00AD45C1"/>
    <w:rsid w:val="00AD5938"/>
    <w:rsid w:val="00AD6561"/>
    <w:rsid w:val="00AD7BBE"/>
    <w:rsid w:val="00AE002D"/>
    <w:rsid w:val="00AE6CE0"/>
    <w:rsid w:val="00AF6105"/>
    <w:rsid w:val="00B00CFE"/>
    <w:rsid w:val="00B01875"/>
    <w:rsid w:val="00B104B5"/>
    <w:rsid w:val="00B14AFE"/>
    <w:rsid w:val="00B2362A"/>
    <w:rsid w:val="00B273AA"/>
    <w:rsid w:val="00B30065"/>
    <w:rsid w:val="00B32A76"/>
    <w:rsid w:val="00B32F26"/>
    <w:rsid w:val="00B34732"/>
    <w:rsid w:val="00B35324"/>
    <w:rsid w:val="00B36701"/>
    <w:rsid w:val="00B36FCE"/>
    <w:rsid w:val="00B422A0"/>
    <w:rsid w:val="00B441F8"/>
    <w:rsid w:val="00B46DF8"/>
    <w:rsid w:val="00B501FE"/>
    <w:rsid w:val="00B53C09"/>
    <w:rsid w:val="00B562EF"/>
    <w:rsid w:val="00B608E7"/>
    <w:rsid w:val="00B61E09"/>
    <w:rsid w:val="00B631FF"/>
    <w:rsid w:val="00B63245"/>
    <w:rsid w:val="00B653D6"/>
    <w:rsid w:val="00B67187"/>
    <w:rsid w:val="00B71997"/>
    <w:rsid w:val="00B743C9"/>
    <w:rsid w:val="00B76A39"/>
    <w:rsid w:val="00B82B24"/>
    <w:rsid w:val="00B846A6"/>
    <w:rsid w:val="00B92741"/>
    <w:rsid w:val="00B94E62"/>
    <w:rsid w:val="00B96F5B"/>
    <w:rsid w:val="00B97A17"/>
    <w:rsid w:val="00BA6FF1"/>
    <w:rsid w:val="00BB72D2"/>
    <w:rsid w:val="00BB761F"/>
    <w:rsid w:val="00BC17EE"/>
    <w:rsid w:val="00BC1C21"/>
    <w:rsid w:val="00BC3F81"/>
    <w:rsid w:val="00BD3F39"/>
    <w:rsid w:val="00BD70BF"/>
    <w:rsid w:val="00BD7700"/>
    <w:rsid w:val="00BE5FB0"/>
    <w:rsid w:val="00BF2B09"/>
    <w:rsid w:val="00BF3857"/>
    <w:rsid w:val="00BF402D"/>
    <w:rsid w:val="00BF509E"/>
    <w:rsid w:val="00BF6EF6"/>
    <w:rsid w:val="00C01BB2"/>
    <w:rsid w:val="00C11D5D"/>
    <w:rsid w:val="00C11EBE"/>
    <w:rsid w:val="00C13814"/>
    <w:rsid w:val="00C14CE8"/>
    <w:rsid w:val="00C15971"/>
    <w:rsid w:val="00C20AC9"/>
    <w:rsid w:val="00C21CCA"/>
    <w:rsid w:val="00C22256"/>
    <w:rsid w:val="00C23652"/>
    <w:rsid w:val="00C273AB"/>
    <w:rsid w:val="00C27FFB"/>
    <w:rsid w:val="00C34A2D"/>
    <w:rsid w:val="00C35F41"/>
    <w:rsid w:val="00C36786"/>
    <w:rsid w:val="00C4190E"/>
    <w:rsid w:val="00C41E36"/>
    <w:rsid w:val="00C46CE8"/>
    <w:rsid w:val="00C479E7"/>
    <w:rsid w:val="00C56EE3"/>
    <w:rsid w:val="00C60B42"/>
    <w:rsid w:val="00C645A1"/>
    <w:rsid w:val="00C65311"/>
    <w:rsid w:val="00C67721"/>
    <w:rsid w:val="00C705FB"/>
    <w:rsid w:val="00C711FB"/>
    <w:rsid w:val="00C724C5"/>
    <w:rsid w:val="00C73917"/>
    <w:rsid w:val="00C77B7F"/>
    <w:rsid w:val="00C82D5D"/>
    <w:rsid w:val="00C8570E"/>
    <w:rsid w:val="00C86CD5"/>
    <w:rsid w:val="00C87B2C"/>
    <w:rsid w:val="00C91617"/>
    <w:rsid w:val="00C93CCF"/>
    <w:rsid w:val="00C968B1"/>
    <w:rsid w:val="00CA07EB"/>
    <w:rsid w:val="00CA2165"/>
    <w:rsid w:val="00CA2507"/>
    <w:rsid w:val="00CA36B2"/>
    <w:rsid w:val="00CA7591"/>
    <w:rsid w:val="00CA7A82"/>
    <w:rsid w:val="00CB7C1B"/>
    <w:rsid w:val="00CC25BA"/>
    <w:rsid w:val="00CC2FC9"/>
    <w:rsid w:val="00CC55D9"/>
    <w:rsid w:val="00CD05FC"/>
    <w:rsid w:val="00CD55F0"/>
    <w:rsid w:val="00CE1797"/>
    <w:rsid w:val="00CE3859"/>
    <w:rsid w:val="00CE6F46"/>
    <w:rsid w:val="00CF01F0"/>
    <w:rsid w:val="00CF0873"/>
    <w:rsid w:val="00CF1D7F"/>
    <w:rsid w:val="00CF436B"/>
    <w:rsid w:val="00CF637C"/>
    <w:rsid w:val="00CF671B"/>
    <w:rsid w:val="00CF7C01"/>
    <w:rsid w:val="00D001EA"/>
    <w:rsid w:val="00D041D5"/>
    <w:rsid w:val="00D112FD"/>
    <w:rsid w:val="00D12254"/>
    <w:rsid w:val="00D12929"/>
    <w:rsid w:val="00D13F13"/>
    <w:rsid w:val="00D15FB5"/>
    <w:rsid w:val="00D166B8"/>
    <w:rsid w:val="00D20B9B"/>
    <w:rsid w:val="00D21963"/>
    <w:rsid w:val="00D27834"/>
    <w:rsid w:val="00D50EE1"/>
    <w:rsid w:val="00D60891"/>
    <w:rsid w:val="00D64411"/>
    <w:rsid w:val="00D65B56"/>
    <w:rsid w:val="00D6612D"/>
    <w:rsid w:val="00D667DF"/>
    <w:rsid w:val="00D86F98"/>
    <w:rsid w:val="00DA01FE"/>
    <w:rsid w:val="00DA058B"/>
    <w:rsid w:val="00DA16E9"/>
    <w:rsid w:val="00DA610E"/>
    <w:rsid w:val="00DC224C"/>
    <w:rsid w:val="00DC3750"/>
    <w:rsid w:val="00DC4F84"/>
    <w:rsid w:val="00DC5EFF"/>
    <w:rsid w:val="00DC6DD7"/>
    <w:rsid w:val="00DC7D0D"/>
    <w:rsid w:val="00DD0EBA"/>
    <w:rsid w:val="00DE1526"/>
    <w:rsid w:val="00DE33DF"/>
    <w:rsid w:val="00DE5636"/>
    <w:rsid w:val="00DE5719"/>
    <w:rsid w:val="00DE5C52"/>
    <w:rsid w:val="00DF5487"/>
    <w:rsid w:val="00DF59D6"/>
    <w:rsid w:val="00DF7628"/>
    <w:rsid w:val="00E03AF0"/>
    <w:rsid w:val="00E04CDC"/>
    <w:rsid w:val="00E06340"/>
    <w:rsid w:val="00E122FF"/>
    <w:rsid w:val="00E127EE"/>
    <w:rsid w:val="00E201D6"/>
    <w:rsid w:val="00E2082D"/>
    <w:rsid w:val="00E2182E"/>
    <w:rsid w:val="00E2482E"/>
    <w:rsid w:val="00E24D0D"/>
    <w:rsid w:val="00E318A1"/>
    <w:rsid w:val="00E31D83"/>
    <w:rsid w:val="00E375CB"/>
    <w:rsid w:val="00E403BD"/>
    <w:rsid w:val="00E407B1"/>
    <w:rsid w:val="00E43779"/>
    <w:rsid w:val="00E462B4"/>
    <w:rsid w:val="00E467A7"/>
    <w:rsid w:val="00E470EC"/>
    <w:rsid w:val="00E50777"/>
    <w:rsid w:val="00E5187E"/>
    <w:rsid w:val="00E62E66"/>
    <w:rsid w:val="00E666EC"/>
    <w:rsid w:val="00E67EEC"/>
    <w:rsid w:val="00E730C5"/>
    <w:rsid w:val="00E73328"/>
    <w:rsid w:val="00E7461B"/>
    <w:rsid w:val="00E82F71"/>
    <w:rsid w:val="00E90899"/>
    <w:rsid w:val="00E90CB6"/>
    <w:rsid w:val="00E90FEB"/>
    <w:rsid w:val="00E926A0"/>
    <w:rsid w:val="00E93757"/>
    <w:rsid w:val="00E96592"/>
    <w:rsid w:val="00E97310"/>
    <w:rsid w:val="00EA12EB"/>
    <w:rsid w:val="00EA232F"/>
    <w:rsid w:val="00EA38AB"/>
    <w:rsid w:val="00EA42D6"/>
    <w:rsid w:val="00EB4E7A"/>
    <w:rsid w:val="00EB6006"/>
    <w:rsid w:val="00EB654D"/>
    <w:rsid w:val="00EB69E8"/>
    <w:rsid w:val="00EC1BEA"/>
    <w:rsid w:val="00EC1E52"/>
    <w:rsid w:val="00EC548F"/>
    <w:rsid w:val="00ED1954"/>
    <w:rsid w:val="00ED40B0"/>
    <w:rsid w:val="00ED73F0"/>
    <w:rsid w:val="00EE0648"/>
    <w:rsid w:val="00EE0C7A"/>
    <w:rsid w:val="00EE39DA"/>
    <w:rsid w:val="00EE6C46"/>
    <w:rsid w:val="00EE7CA2"/>
    <w:rsid w:val="00EF1BAA"/>
    <w:rsid w:val="00EF24F5"/>
    <w:rsid w:val="00EF2D79"/>
    <w:rsid w:val="00F018BA"/>
    <w:rsid w:val="00F02931"/>
    <w:rsid w:val="00F04B34"/>
    <w:rsid w:val="00F05C4F"/>
    <w:rsid w:val="00F06587"/>
    <w:rsid w:val="00F12060"/>
    <w:rsid w:val="00F127C6"/>
    <w:rsid w:val="00F13125"/>
    <w:rsid w:val="00F14858"/>
    <w:rsid w:val="00F205E3"/>
    <w:rsid w:val="00F231F6"/>
    <w:rsid w:val="00F23ABC"/>
    <w:rsid w:val="00F32CE5"/>
    <w:rsid w:val="00F359AD"/>
    <w:rsid w:val="00F37EFB"/>
    <w:rsid w:val="00F46785"/>
    <w:rsid w:val="00F46D9D"/>
    <w:rsid w:val="00F4741F"/>
    <w:rsid w:val="00F547E2"/>
    <w:rsid w:val="00F55D94"/>
    <w:rsid w:val="00F6042D"/>
    <w:rsid w:val="00F62CE4"/>
    <w:rsid w:val="00F62EB7"/>
    <w:rsid w:val="00F6522C"/>
    <w:rsid w:val="00F658CD"/>
    <w:rsid w:val="00F65B81"/>
    <w:rsid w:val="00F701A4"/>
    <w:rsid w:val="00F704D2"/>
    <w:rsid w:val="00F729AC"/>
    <w:rsid w:val="00F7375F"/>
    <w:rsid w:val="00F756E9"/>
    <w:rsid w:val="00F80032"/>
    <w:rsid w:val="00F81F98"/>
    <w:rsid w:val="00F83E98"/>
    <w:rsid w:val="00FA0664"/>
    <w:rsid w:val="00FA1937"/>
    <w:rsid w:val="00FA25EE"/>
    <w:rsid w:val="00FA713D"/>
    <w:rsid w:val="00FB0C4C"/>
    <w:rsid w:val="00FB1790"/>
    <w:rsid w:val="00FB2964"/>
    <w:rsid w:val="00FB568B"/>
    <w:rsid w:val="00FB5828"/>
    <w:rsid w:val="00FB58F4"/>
    <w:rsid w:val="00FC0FB1"/>
    <w:rsid w:val="00FC1E21"/>
    <w:rsid w:val="00FC3237"/>
    <w:rsid w:val="00FC3350"/>
    <w:rsid w:val="00FC49EF"/>
    <w:rsid w:val="00FC7085"/>
    <w:rsid w:val="00FC7FFA"/>
    <w:rsid w:val="00FD158E"/>
    <w:rsid w:val="00FD2B41"/>
    <w:rsid w:val="00FD705E"/>
    <w:rsid w:val="00FE03B5"/>
    <w:rsid w:val="00FE3BEE"/>
    <w:rsid w:val="00FF232D"/>
    <w:rsid w:val="00FF4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15043"/>
  <w15:docId w15:val="{52551F74-1F22-4771-8207-A7995CC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E2182E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E2182E"/>
    <w:pPr>
      <w:spacing w:before="4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BF509E"/>
    <w:pPr>
      <w:spacing w:before="2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182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FB568B"/>
    <w:pPr>
      <w:spacing w:before="40" w:after="24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E2182E"/>
    <w:pPr>
      <w:spacing w:before="360"/>
      <w:ind w:left="907"/>
    </w:pPr>
  </w:style>
  <w:style w:type="paragraph" w:customStyle="1" w:styleId="bulletedlist2">
    <w:name w:val="bulleted list 2"/>
    <w:rsid w:val="002A6913"/>
    <w:pPr>
      <w:numPr>
        <w:numId w:val="14"/>
      </w:numPr>
      <w:spacing w:before="40" w:after="80"/>
    </w:pPr>
    <w:rPr>
      <w:rFonts w:ascii="Tahoma" w:hAnsi="Tahoma" w:cs="Arial"/>
      <w:spacing w:val="10"/>
      <w:sz w:val="16"/>
      <w:szCs w:val="16"/>
      <w:lang w:eastAsia="en-US"/>
    </w:rPr>
  </w:style>
  <w:style w:type="character" w:customStyle="1" w:styleId="Heading4Char">
    <w:name w:val="Heading 4 Char"/>
    <w:basedOn w:val="Heading3Char"/>
    <w:link w:val="Heading4"/>
    <w:rsid w:val="00BF509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customStyle="1" w:styleId="Locationwspace">
    <w:name w:val="Location w/space"/>
    <w:basedOn w:val="Normal"/>
    <w:rsid w:val="00BF509E"/>
    <w:pPr>
      <w:spacing w:after="16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E1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147A"/>
    <w:rPr>
      <w:rFonts w:ascii="Tahoma" w:hAnsi="Tahoma" w:cs="Arial"/>
      <w:spacing w:val="10"/>
      <w:sz w:val="16"/>
      <w:szCs w:val="16"/>
      <w:lang w:eastAsia="en-US"/>
    </w:rPr>
  </w:style>
  <w:style w:type="paragraph" w:styleId="Footer">
    <w:name w:val="footer"/>
    <w:basedOn w:val="Normal"/>
    <w:link w:val="FooterChar"/>
    <w:rsid w:val="006E1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E147A"/>
    <w:rPr>
      <w:rFonts w:ascii="Tahoma" w:hAnsi="Tahoma" w:cs="Arial"/>
      <w:spacing w:val="10"/>
      <w:sz w:val="16"/>
      <w:szCs w:val="16"/>
      <w:lang w:eastAsia="en-US"/>
    </w:rPr>
  </w:style>
  <w:style w:type="character" w:styleId="Hyperlink">
    <w:name w:val="Hyperlink"/>
    <w:basedOn w:val="DefaultParagraphFont"/>
    <w:rsid w:val="005C1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63D"/>
    <w:pPr>
      <w:ind w:left="720"/>
      <w:contextualSpacing/>
    </w:pPr>
  </w:style>
  <w:style w:type="paragraph" w:styleId="NoSpacing">
    <w:name w:val="No Spacing"/>
    <w:uiPriority w:val="1"/>
    <w:qFormat/>
    <w:rsid w:val="00AA2426"/>
    <w:rPr>
      <w:rFonts w:ascii="Tahoma" w:hAnsi="Tahoma" w:cs="Arial"/>
      <w:spacing w:val="10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374CA"/>
    <w:rPr>
      <w:rFonts w:ascii="Tahoma" w:hAnsi="Tahoma" w:cs="Arial"/>
      <w:spacing w:val="10"/>
      <w:sz w:val="16"/>
      <w:szCs w:val="16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2D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221F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A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aliases w:val="tt"/>
    <w:rsid w:val="00F205E3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  <w:lang w:eastAsia="en-US"/>
    </w:rPr>
  </w:style>
  <w:style w:type="paragraph" w:customStyle="1" w:styleId="Tablebulletsub">
    <w:name w:val="Table bullet sub"/>
    <w:aliases w:val="tbs"/>
    <w:basedOn w:val="Normal"/>
    <w:rsid w:val="00F205E3"/>
    <w:pPr>
      <w:numPr>
        <w:numId w:val="42"/>
      </w:numPr>
      <w:tabs>
        <w:tab w:val="left" w:pos="576"/>
      </w:tabs>
      <w:spacing w:before="60" w:after="60" w:line="240" w:lineRule="auto"/>
      <w:jc w:val="both"/>
    </w:pPr>
    <w:rPr>
      <w:rFonts w:ascii="Arial" w:hAnsi="Arial" w:cs="Times New Roman"/>
      <w:color w:val="000000"/>
      <w:spacing w:val="0"/>
      <w:sz w:val="22"/>
      <w:szCs w:val="22"/>
    </w:rPr>
  </w:style>
  <w:style w:type="paragraph" w:customStyle="1" w:styleId="TableHeadingColumn">
    <w:name w:val="Table Heading Column"/>
    <w:aliases w:val="thc"/>
    <w:rsid w:val="00F205E3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Arial" w:eastAsia="Arial Unicode MS" w:hAnsi="Arial" w:cs="Times"/>
      <w:b/>
      <w:smallCaps/>
      <w:sz w:val="22"/>
      <w:szCs w:val="22"/>
      <w:lang w:eastAsia="en-US"/>
    </w:rPr>
  </w:style>
  <w:style w:type="paragraph" w:customStyle="1" w:styleId="NormalArial">
    <w:name w:val="Normal + Arial"/>
    <w:aliases w:val="10 pt"/>
    <w:basedOn w:val="Normal"/>
    <w:link w:val="NormalArialChar"/>
    <w:rsid w:val="00F205E3"/>
    <w:pPr>
      <w:widowControl w:val="0"/>
      <w:numPr>
        <w:numId w:val="45"/>
      </w:numPr>
      <w:autoSpaceDN w:val="0"/>
      <w:adjustRightInd w:val="0"/>
      <w:spacing w:line="240" w:lineRule="auto"/>
      <w:jc w:val="both"/>
    </w:pPr>
    <w:rPr>
      <w:rFonts w:ascii="Arial" w:hAnsi="Arial"/>
      <w:spacing w:val="0"/>
      <w:sz w:val="20"/>
      <w:szCs w:val="20"/>
      <w:lang w:val="en-CA" w:eastAsia="en-CA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F205E3"/>
    <w:rPr>
      <w:rFonts w:ascii="Arial" w:hAnsi="Arial" w:cs="Arial"/>
      <w:lang w:val="en-CA" w:eastAsia="en-CA"/>
    </w:rPr>
  </w:style>
  <w:style w:type="paragraph" w:customStyle="1" w:styleId="Achievement">
    <w:name w:val="Achievement"/>
    <w:basedOn w:val="BodyText"/>
    <w:link w:val="AchievementChar1"/>
    <w:qFormat/>
    <w:rsid w:val="00501737"/>
    <w:pPr>
      <w:widowControl w:val="0"/>
      <w:numPr>
        <w:numId w:val="46"/>
      </w:numPr>
      <w:spacing w:after="60" w:line="240" w:lineRule="atLeast"/>
      <w:ind w:left="360" w:hanging="360"/>
    </w:pPr>
    <w:rPr>
      <w:rFonts w:ascii="Arial" w:hAnsi="Arial" w:cs="Times New Roman"/>
      <w:spacing w:val="0"/>
      <w:sz w:val="18"/>
      <w:szCs w:val="20"/>
    </w:rPr>
  </w:style>
  <w:style w:type="character" w:customStyle="1" w:styleId="AchievementChar1">
    <w:name w:val="Achievement Char1"/>
    <w:link w:val="Achievement"/>
    <w:rsid w:val="00501737"/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50173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01737"/>
    <w:rPr>
      <w:rFonts w:ascii="Tahoma" w:hAnsi="Tahoma" w:cs="Arial"/>
      <w:spacing w:val="1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7349\AppData\Roaming\Microsoft\Templates\Corporate%20controll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4459FF8A14409CF04AF69992F3FB" ma:contentTypeVersion="16" ma:contentTypeDescription="Create a new document." ma:contentTypeScope="" ma:versionID="04421f3f9743d7ed80b798288c275ce8">
  <xsd:schema xmlns:xsd="http://www.w3.org/2001/XMLSchema" xmlns:xs="http://www.w3.org/2001/XMLSchema" xmlns:p="http://schemas.microsoft.com/office/2006/metadata/properties" xmlns:ns3="4279f530-2258-4c5d-bf43-ac22ae19d558" xmlns:ns4="a96540cd-30fb-45f6-b24f-44249351f410" targetNamespace="http://schemas.microsoft.com/office/2006/metadata/properties" ma:root="true" ma:fieldsID="0fd364b7f2a3a74ae421829dc7400203" ns3:_="" ns4:_="">
    <xsd:import namespace="4279f530-2258-4c5d-bf43-ac22ae19d558"/>
    <xsd:import namespace="a96540cd-30fb-45f6-b24f-44249351f4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9f530-2258-4c5d-bf43-ac22ae19d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540cd-30fb-45f6-b24f-44249351f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6540cd-30fb-45f6-b24f-44249351f410" xsi:nil="true"/>
  </documentManagement>
</p:properties>
</file>

<file path=customXml/itemProps1.xml><?xml version="1.0" encoding="utf-8"?>
<ds:datastoreItem xmlns:ds="http://schemas.openxmlformats.org/officeDocument/2006/customXml" ds:itemID="{116D77E4-D03F-427D-8A33-39FD959C8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46C66-66A0-47ED-8B63-395420F7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9f530-2258-4c5d-bf43-ac22ae19d558"/>
    <ds:schemaRef ds:uri="a96540cd-30fb-45f6-b24f-44249351f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C3E2C-8AAE-483E-920C-16478906ED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10A16-98B9-4AAE-BB73-257D96C222B1}">
  <ds:schemaRefs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96540cd-30fb-45f6-b24f-44249351f410"/>
    <ds:schemaRef ds:uri="4279f530-2258-4c5d-bf43-ac22ae19d55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 controller resume.dot</Template>
  <TotalTime>0</TotalTime>
  <Pages>5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Shankar</cp:lastModifiedBy>
  <cp:revision>2</cp:revision>
  <cp:lastPrinted>2016-07-05T18:18:00Z</cp:lastPrinted>
  <dcterms:created xsi:type="dcterms:W3CDTF">2024-07-17T07:16:00Z</dcterms:created>
  <dcterms:modified xsi:type="dcterms:W3CDTF">2024-07-17T07:16:00Z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TC063694231033</vt:lpwstr>
  </property>
  <property fmtid="{D5CDD505-2E9C-101B-9397-08002B2CF9AE}" pid="3" name="ContentTypeId">
    <vt:lpwstr>0x01010075CD4459FF8A14409CF04AF69992F3FB</vt:lpwstr>
  </property>
</Properties>
</file>